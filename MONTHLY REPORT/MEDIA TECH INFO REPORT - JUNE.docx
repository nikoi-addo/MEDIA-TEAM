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C6E3" w14:textId="77777777" w:rsidR="00A602AF" w:rsidRPr="00532AE9" w:rsidRDefault="00A602AF" w:rsidP="00532AE9">
      <w:pPr>
        <w:spacing w:line="360" w:lineRule="auto"/>
      </w:pPr>
    </w:p>
    <w:p w14:paraId="037BED93" w14:textId="2B58EFE9" w:rsidR="009B2968" w:rsidRPr="00532AE9" w:rsidRDefault="009B2968" w:rsidP="00532AE9">
      <w:pPr>
        <w:spacing w:line="360" w:lineRule="auto"/>
      </w:pPr>
    </w:p>
    <w:p w14:paraId="77036DB5" w14:textId="087525DC" w:rsidR="009B2968" w:rsidRPr="00532AE9" w:rsidRDefault="009B2968" w:rsidP="00532AE9">
      <w:pPr>
        <w:spacing w:line="360" w:lineRule="auto"/>
      </w:pPr>
    </w:p>
    <w:p w14:paraId="5994BD9A" w14:textId="7E0CF859" w:rsidR="00211CE6" w:rsidRPr="00532AE9" w:rsidRDefault="00211CE6" w:rsidP="00532AE9">
      <w:pPr>
        <w:pStyle w:val="GraphicAnchor"/>
        <w:spacing w:line="360" w:lineRule="auto"/>
      </w:pPr>
    </w:p>
    <w:p w14:paraId="00C2AE03" w14:textId="5F50F457" w:rsidR="00211CE6" w:rsidRPr="00532AE9" w:rsidRDefault="00537895" w:rsidP="00532AE9">
      <w:pPr>
        <w:spacing w:line="360" w:lineRule="auto"/>
      </w:pPr>
      <w:r w:rsidRPr="00532AE9">
        <w:rPr>
          <w:noProof/>
        </w:rPr>
        <w:drawing>
          <wp:anchor distT="0" distB="0" distL="114300" distR="114300" simplePos="0" relativeHeight="251659264" behindDoc="0" locked="0" layoutInCell="1" allowOverlap="1" wp14:anchorId="4CE8BEE7" wp14:editId="330571E4">
            <wp:simplePos x="0" y="0"/>
            <wp:positionH relativeFrom="page">
              <wp:posOffset>3076575</wp:posOffset>
            </wp:positionH>
            <wp:positionV relativeFrom="page">
              <wp:posOffset>1150620</wp:posOffset>
            </wp:positionV>
            <wp:extent cx="16954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A6ED1" w14:textId="781ED74C" w:rsidR="00280A35" w:rsidRPr="00532AE9" w:rsidRDefault="00280A35" w:rsidP="00532AE9">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32AE9" w:rsidRPr="00532AE9" w14:paraId="461FCC2D" w14:textId="77777777" w:rsidTr="00AF6FC4">
        <w:trPr>
          <w:trHeight w:val="2341"/>
          <w:jc w:val="center"/>
        </w:trPr>
        <w:tc>
          <w:tcPr>
            <w:tcW w:w="9350" w:type="dxa"/>
            <w:vAlign w:val="center"/>
          </w:tcPr>
          <w:p w14:paraId="5FE7C0D9" w14:textId="77777777" w:rsidR="006615D4" w:rsidRPr="00A83DC2" w:rsidRDefault="006615D4" w:rsidP="006615D4">
            <w:pPr>
              <w:spacing w:after="240"/>
              <w:jc w:val="center"/>
              <w:rPr>
                <w:b/>
                <w:bCs/>
                <w:sz w:val="120"/>
                <w:szCs w:val="120"/>
              </w:rPr>
            </w:pPr>
            <w:bookmarkStart w:id="0" w:name="_Toc100834377"/>
            <w:r w:rsidRPr="00A83DC2">
              <w:rPr>
                <w:b/>
                <w:bCs/>
                <w:sz w:val="120"/>
                <w:szCs w:val="120"/>
              </w:rPr>
              <w:t>MEDIA, TECHNICAL AND INFORMATION</w:t>
            </w:r>
          </w:p>
          <w:p w14:paraId="58DE4170" w14:textId="77777777" w:rsidR="006615D4" w:rsidRPr="00A83DC2" w:rsidRDefault="006615D4" w:rsidP="006615D4">
            <w:pPr>
              <w:spacing w:after="240"/>
              <w:jc w:val="center"/>
              <w:rPr>
                <w:b/>
                <w:bCs/>
                <w:sz w:val="120"/>
                <w:szCs w:val="120"/>
              </w:rPr>
            </w:pPr>
            <w:r w:rsidRPr="00A83DC2">
              <w:rPr>
                <w:b/>
                <w:bCs/>
                <w:sz w:val="120"/>
                <w:szCs w:val="120"/>
              </w:rPr>
              <w:t>REPORT</w:t>
            </w:r>
          </w:p>
          <w:p w14:paraId="1135558D" w14:textId="5B08E855" w:rsidR="00280A35" w:rsidRPr="006615D4" w:rsidRDefault="00280A35" w:rsidP="006615D4">
            <w:pPr>
              <w:spacing w:line="360" w:lineRule="auto"/>
              <w:jc w:val="center"/>
              <w:rPr>
                <w:sz w:val="300"/>
                <w:szCs w:val="300"/>
              </w:rPr>
            </w:pPr>
            <w:bookmarkStart w:id="1" w:name="_Toc102167762"/>
            <w:r w:rsidRPr="00532AE9">
              <w:rPr>
                <w:sz w:val="96"/>
                <w:szCs w:val="96"/>
              </w:rPr>
              <w:t>(</w:t>
            </w:r>
            <w:r w:rsidR="00E7351D">
              <w:rPr>
                <w:sz w:val="96"/>
                <w:szCs w:val="96"/>
              </w:rPr>
              <w:t>JUNE</w:t>
            </w:r>
            <w:r w:rsidRPr="00532AE9">
              <w:rPr>
                <w:sz w:val="96"/>
                <w:szCs w:val="96"/>
              </w:rPr>
              <w:t>)</w:t>
            </w:r>
            <w:bookmarkEnd w:id="0"/>
            <w:bookmarkEnd w:id="1"/>
          </w:p>
        </w:tc>
      </w:tr>
    </w:tbl>
    <w:p w14:paraId="5AFEC19D" w14:textId="7A567FF8" w:rsidR="00C815DE" w:rsidRPr="00532AE9" w:rsidRDefault="00C815DE" w:rsidP="00532AE9">
      <w:pPr>
        <w:spacing w:line="360" w:lineRule="auto"/>
      </w:pPr>
    </w:p>
    <w:sdt>
      <w:sdtPr>
        <w:rPr>
          <w:rFonts w:ascii="Times New Roman" w:eastAsiaTheme="minorHAnsi" w:hAnsi="Times New Roman" w:cs="Times New Roman"/>
          <w:color w:val="auto"/>
          <w:sz w:val="28"/>
          <w:szCs w:val="24"/>
        </w:rPr>
        <w:id w:val="320925987"/>
        <w:docPartObj>
          <w:docPartGallery w:val="Table of Contents"/>
          <w:docPartUnique/>
        </w:docPartObj>
      </w:sdtPr>
      <w:sdtEndPr>
        <w:rPr>
          <w:b/>
          <w:bCs/>
          <w:noProof/>
          <w:szCs w:val="28"/>
        </w:rPr>
      </w:sdtEndPr>
      <w:sdtContent>
        <w:p w14:paraId="62DEC464" w14:textId="77777777" w:rsidR="00AF6FC4" w:rsidRDefault="00C815DE" w:rsidP="00AF6FC4">
          <w:pPr>
            <w:pStyle w:val="TOCHeading"/>
            <w:spacing w:line="480" w:lineRule="auto"/>
            <w:jc w:val="center"/>
            <w:rPr>
              <w:noProof/>
            </w:rPr>
          </w:pPr>
          <w:r w:rsidRPr="00532AE9">
            <w:rPr>
              <w:rFonts w:ascii="Times New Roman" w:hAnsi="Times New Roman" w:cs="Times New Roman"/>
              <w:b/>
              <w:bCs/>
              <w:color w:val="auto"/>
              <w:szCs w:val="36"/>
            </w:rPr>
            <w:t>TABLE OF CONTENTS</w:t>
          </w:r>
          <w:r w:rsidRPr="00532AE9">
            <w:rPr>
              <w:color w:val="auto"/>
            </w:rPr>
            <w:fldChar w:fldCharType="begin"/>
          </w:r>
          <w:r w:rsidRPr="00532AE9">
            <w:rPr>
              <w:color w:val="auto"/>
            </w:rPr>
            <w:instrText xml:space="preserve"> TOC \o "1-3" \h \z \u </w:instrText>
          </w:r>
          <w:r w:rsidRPr="00532AE9">
            <w:rPr>
              <w:color w:val="auto"/>
            </w:rPr>
            <w:fldChar w:fldCharType="separate"/>
          </w:r>
        </w:p>
        <w:p w14:paraId="17210B98" w14:textId="14A3A15F" w:rsidR="00AF6FC4" w:rsidRDefault="00603B33"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2" w:history="1">
            <w:r w:rsidR="00AF6FC4" w:rsidRPr="00181862">
              <w:rPr>
                <w:rStyle w:val="Hyperlink"/>
                <w:noProof/>
              </w:rPr>
              <w:t>GENERAL OVERVIEW</w:t>
            </w:r>
            <w:r w:rsidR="00AF6FC4">
              <w:rPr>
                <w:noProof/>
                <w:webHidden/>
              </w:rPr>
              <w:tab/>
            </w:r>
            <w:r w:rsidR="00AF6FC4">
              <w:rPr>
                <w:noProof/>
                <w:webHidden/>
              </w:rPr>
              <w:fldChar w:fldCharType="begin"/>
            </w:r>
            <w:r w:rsidR="00AF6FC4">
              <w:rPr>
                <w:noProof/>
                <w:webHidden/>
              </w:rPr>
              <w:instrText xml:space="preserve"> PAGEREF _Toc103578022 \h </w:instrText>
            </w:r>
            <w:r w:rsidR="00AF6FC4">
              <w:rPr>
                <w:noProof/>
                <w:webHidden/>
              </w:rPr>
            </w:r>
            <w:r w:rsidR="00AF6FC4">
              <w:rPr>
                <w:noProof/>
                <w:webHidden/>
              </w:rPr>
              <w:fldChar w:fldCharType="separate"/>
            </w:r>
            <w:r w:rsidR="00AF6FC4">
              <w:rPr>
                <w:noProof/>
                <w:webHidden/>
              </w:rPr>
              <w:t>2</w:t>
            </w:r>
            <w:r w:rsidR="00AF6FC4">
              <w:rPr>
                <w:noProof/>
                <w:webHidden/>
              </w:rPr>
              <w:fldChar w:fldCharType="end"/>
            </w:r>
          </w:hyperlink>
        </w:p>
        <w:p w14:paraId="3E3DC9E8" w14:textId="62790DF6" w:rsidR="00AF6FC4" w:rsidRDefault="00603B33"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7" w:history="1">
            <w:r w:rsidR="00AF6FC4" w:rsidRPr="00181862">
              <w:rPr>
                <w:rStyle w:val="Hyperlink"/>
                <w:noProof/>
              </w:rPr>
              <w:t>PROGRESS REPORT</w:t>
            </w:r>
            <w:r w:rsidR="00AF6FC4">
              <w:rPr>
                <w:noProof/>
                <w:webHidden/>
              </w:rPr>
              <w:tab/>
            </w:r>
            <w:r w:rsidR="00AF6FC4">
              <w:rPr>
                <w:noProof/>
                <w:webHidden/>
              </w:rPr>
              <w:fldChar w:fldCharType="begin"/>
            </w:r>
            <w:r w:rsidR="00AF6FC4">
              <w:rPr>
                <w:noProof/>
                <w:webHidden/>
              </w:rPr>
              <w:instrText xml:space="preserve"> PAGEREF _Toc103578027 \h </w:instrText>
            </w:r>
            <w:r w:rsidR="00AF6FC4">
              <w:rPr>
                <w:noProof/>
                <w:webHidden/>
              </w:rPr>
            </w:r>
            <w:r w:rsidR="00AF6FC4">
              <w:rPr>
                <w:noProof/>
                <w:webHidden/>
              </w:rPr>
              <w:fldChar w:fldCharType="separate"/>
            </w:r>
            <w:r w:rsidR="00AF6FC4">
              <w:rPr>
                <w:noProof/>
                <w:webHidden/>
              </w:rPr>
              <w:t>7</w:t>
            </w:r>
            <w:r w:rsidR="00AF6FC4">
              <w:rPr>
                <w:noProof/>
                <w:webHidden/>
              </w:rPr>
              <w:fldChar w:fldCharType="end"/>
            </w:r>
          </w:hyperlink>
        </w:p>
        <w:p w14:paraId="6377A345" w14:textId="5517323C" w:rsidR="00AF6FC4" w:rsidRDefault="00603B33"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8" w:history="1">
            <w:r w:rsidR="00AF6FC4" w:rsidRPr="00181862">
              <w:rPr>
                <w:rStyle w:val="Hyperlink"/>
                <w:noProof/>
              </w:rPr>
              <w:t>FINANCIAL STATEMENT OF THE DEPARTMENT</w:t>
            </w:r>
            <w:r w:rsidR="00AF6FC4">
              <w:rPr>
                <w:noProof/>
                <w:webHidden/>
              </w:rPr>
              <w:tab/>
            </w:r>
            <w:r w:rsidR="00AF6FC4">
              <w:rPr>
                <w:noProof/>
                <w:webHidden/>
              </w:rPr>
              <w:fldChar w:fldCharType="begin"/>
            </w:r>
            <w:r w:rsidR="00AF6FC4">
              <w:rPr>
                <w:noProof/>
                <w:webHidden/>
              </w:rPr>
              <w:instrText xml:space="preserve"> PAGEREF _Toc103578028 \h </w:instrText>
            </w:r>
            <w:r w:rsidR="00AF6FC4">
              <w:rPr>
                <w:noProof/>
                <w:webHidden/>
              </w:rPr>
            </w:r>
            <w:r w:rsidR="00AF6FC4">
              <w:rPr>
                <w:noProof/>
                <w:webHidden/>
              </w:rPr>
              <w:fldChar w:fldCharType="separate"/>
            </w:r>
            <w:r w:rsidR="00AF6FC4">
              <w:rPr>
                <w:noProof/>
                <w:webHidden/>
              </w:rPr>
              <w:t>8</w:t>
            </w:r>
            <w:r w:rsidR="00AF6FC4">
              <w:rPr>
                <w:noProof/>
                <w:webHidden/>
              </w:rPr>
              <w:fldChar w:fldCharType="end"/>
            </w:r>
          </w:hyperlink>
        </w:p>
        <w:p w14:paraId="7FBF6DAC" w14:textId="1ADF012C" w:rsidR="00AF6FC4" w:rsidRDefault="00603B33"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29" w:history="1">
            <w:r w:rsidR="00AF6FC4" w:rsidRPr="00181862">
              <w:rPr>
                <w:rStyle w:val="Hyperlink"/>
                <w:noProof/>
              </w:rPr>
              <w:t>WELFARE OF THE DEPARTMENT</w:t>
            </w:r>
            <w:r w:rsidR="00AF6FC4">
              <w:rPr>
                <w:noProof/>
                <w:webHidden/>
              </w:rPr>
              <w:tab/>
            </w:r>
            <w:r w:rsidR="00AF6FC4">
              <w:rPr>
                <w:noProof/>
                <w:webHidden/>
              </w:rPr>
              <w:fldChar w:fldCharType="begin"/>
            </w:r>
            <w:r w:rsidR="00AF6FC4">
              <w:rPr>
                <w:noProof/>
                <w:webHidden/>
              </w:rPr>
              <w:instrText xml:space="preserve"> PAGEREF _Toc103578029 \h </w:instrText>
            </w:r>
            <w:r w:rsidR="00AF6FC4">
              <w:rPr>
                <w:noProof/>
                <w:webHidden/>
              </w:rPr>
            </w:r>
            <w:r w:rsidR="00AF6FC4">
              <w:rPr>
                <w:noProof/>
                <w:webHidden/>
              </w:rPr>
              <w:fldChar w:fldCharType="separate"/>
            </w:r>
            <w:r w:rsidR="00AF6FC4">
              <w:rPr>
                <w:noProof/>
                <w:webHidden/>
              </w:rPr>
              <w:t>9</w:t>
            </w:r>
            <w:r w:rsidR="00AF6FC4">
              <w:rPr>
                <w:noProof/>
                <w:webHidden/>
              </w:rPr>
              <w:fldChar w:fldCharType="end"/>
            </w:r>
          </w:hyperlink>
        </w:p>
        <w:p w14:paraId="6DDF56FE" w14:textId="7EC245B6" w:rsidR="00AF6FC4" w:rsidRDefault="00603B33" w:rsidP="00AF6FC4">
          <w:pPr>
            <w:pStyle w:val="TOC1"/>
            <w:tabs>
              <w:tab w:val="right" w:leader="dot" w:pos="9350"/>
            </w:tabs>
            <w:spacing w:line="480" w:lineRule="auto"/>
            <w:rPr>
              <w:rFonts w:asciiTheme="minorHAnsi" w:eastAsiaTheme="minorEastAsia" w:hAnsiTheme="minorHAnsi" w:cstheme="minorBidi"/>
              <w:noProof/>
              <w:sz w:val="22"/>
              <w:szCs w:val="22"/>
            </w:rPr>
          </w:pPr>
          <w:hyperlink w:anchor="_Toc103578030" w:history="1">
            <w:r w:rsidR="00AF6FC4" w:rsidRPr="00181862">
              <w:rPr>
                <w:rStyle w:val="Hyperlink"/>
                <w:noProof/>
              </w:rPr>
              <w:t>APPENDICES</w:t>
            </w:r>
            <w:r w:rsidR="00AF6FC4">
              <w:rPr>
                <w:noProof/>
                <w:webHidden/>
              </w:rPr>
              <w:tab/>
            </w:r>
            <w:r w:rsidR="00AF6FC4">
              <w:rPr>
                <w:noProof/>
                <w:webHidden/>
              </w:rPr>
              <w:fldChar w:fldCharType="begin"/>
            </w:r>
            <w:r w:rsidR="00AF6FC4">
              <w:rPr>
                <w:noProof/>
                <w:webHidden/>
              </w:rPr>
              <w:instrText xml:space="preserve"> PAGEREF _Toc103578030 \h </w:instrText>
            </w:r>
            <w:r w:rsidR="00AF6FC4">
              <w:rPr>
                <w:noProof/>
                <w:webHidden/>
              </w:rPr>
            </w:r>
            <w:r w:rsidR="00AF6FC4">
              <w:rPr>
                <w:noProof/>
                <w:webHidden/>
              </w:rPr>
              <w:fldChar w:fldCharType="separate"/>
            </w:r>
            <w:r w:rsidR="00AF6FC4">
              <w:rPr>
                <w:noProof/>
                <w:webHidden/>
              </w:rPr>
              <w:t>10</w:t>
            </w:r>
            <w:r w:rsidR="00AF6FC4">
              <w:rPr>
                <w:noProof/>
                <w:webHidden/>
              </w:rPr>
              <w:fldChar w:fldCharType="end"/>
            </w:r>
          </w:hyperlink>
        </w:p>
        <w:p w14:paraId="667CAF07" w14:textId="6858A6BD" w:rsidR="00C815DE" w:rsidRPr="00532AE9" w:rsidRDefault="00C815DE" w:rsidP="00AF6FC4">
          <w:pPr>
            <w:spacing w:line="480" w:lineRule="auto"/>
          </w:pPr>
          <w:r w:rsidRPr="00532AE9">
            <w:rPr>
              <w:b/>
              <w:bCs/>
              <w:noProof/>
            </w:rPr>
            <w:fldChar w:fldCharType="end"/>
          </w:r>
        </w:p>
      </w:sdtContent>
    </w:sdt>
    <w:p w14:paraId="6378486D" w14:textId="187F56D7" w:rsidR="00C815DE" w:rsidRPr="00532AE9" w:rsidRDefault="00C815DE" w:rsidP="00532AE9">
      <w:pPr>
        <w:spacing w:line="360" w:lineRule="auto"/>
      </w:pPr>
    </w:p>
    <w:p w14:paraId="68333664" w14:textId="0FBA94B0" w:rsidR="00C815DE" w:rsidRPr="00532AE9" w:rsidRDefault="00C815DE" w:rsidP="00532AE9">
      <w:pPr>
        <w:spacing w:line="360" w:lineRule="auto"/>
      </w:pPr>
    </w:p>
    <w:p w14:paraId="03E6EF2B" w14:textId="4D72062F" w:rsidR="00C815DE" w:rsidRPr="00532AE9" w:rsidRDefault="00C815DE" w:rsidP="00532AE9">
      <w:pPr>
        <w:spacing w:line="360" w:lineRule="auto"/>
      </w:pPr>
    </w:p>
    <w:p w14:paraId="2A641071" w14:textId="5BD790F2" w:rsidR="00C815DE" w:rsidRPr="00532AE9" w:rsidRDefault="00C815DE" w:rsidP="00532AE9">
      <w:pPr>
        <w:spacing w:line="360" w:lineRule="auto"/>
      </w:pPr>
    </w:p>
    <w:p w14:paraId="77E08235" w14:textId="7AF0137A" w:rsidR="00C815DE" w:rsidRPr="00532AE9" w:rsidRDefault="00C815DE" w:rsidP="00532AE9">
      <w:pPr>
        <w:spacing w:line="360" w:lineRule="auto"/>
      </w:pPr>
    </w:p>
    <w:p w14:paraId="672822A2" w14:textId="09C58FAD" w:rsidR="00C815DE" w:rsidRPr="00532AE9" w:rsidRDefault="00C815DE" w:rsidP="00532AE9">
      <w:pPr>
        <w:spacing w:line="360" w:lineRule="auto"/>
      </w:pPr>
    </w:p>
    <w:p w14:paraId="0651D8E4" w14:textId="77777777" w:rsidR="00532AE9" w:rsidRPr="00532AE9" w:rsidRDefault="00532AE9" w:rsidP="00AF6FC4">
      <w:pPr>
        <w:spacing w:line="360" w:lineRule="auto"/>
      </w:pPr>
    </w:p>
    <w:p w14:paraId="168A9616" w14:textId="77777777" w:rsidR="00EF7B2D" w:rsidRPr="00532AE9" w:rsidRDefault="00EF7B2D" w:rsidP="00532AE9">
      <w:pPr>
        <w:spacing w:line="360" w:lineRule="auto"/>
      </w:pPr>
    </w:p>
    <w:p w14:paraId="7677BA86" w14:textId="6DF903A4" w:rsidR="00FF0D3A" w:rsidRDefault="00FF0D3A" w:rsidP="00532AE9">
      <w:pPr>
        <w:pStyle w:val="Heading1"/>
      </w:pPr>
      <w:bookmarkStart w:id="2" w:name="_Toc103578022"/>
    </w:p>
    <w:p w14:paraId="050D9667" w14:textId="754FAF94" w:rsidR="00D41FCD" w:rsidRDefault="00D41FCD" w:rsidP="00D41FCD"/>
    <w:p w14:paraId="0D0FA985" w14:textId="2CE70465" w:rsidR="00D41FCD" w:rsidRDefault="00D41FCD" w:rsidP="00D41FCD"/>
    <w:p w14:paraId="35A06F8F" w14:textId="66E484C2" w:rsidR="00D41FCD" w:rsidRDefault="00D41FCD" w:rsidP="00D41FCD"/>
    <w:p w14:paraId="67C5EF13" w14:textId="2F719B9F" w:rsidR="00D41FCD" w:rsidRDefault="00D41FCD" w:rsidP="00D41FCD"/>
    <w:p w14:paraId="346BF5EF" w14:textId="2CC69D21" w:rsidR="00D41FCD" w:rsidRDefault="00D41FCD" w:rsidP="00D41FCD"/>
    <w:p w14:paraId="5A86C384" w14:textId="7F07988F" w:rsidR="00D41FCD" w:rsidRDefault="00D41FCD" w:rsidP="00D41FCD"/>
    <w:p w14:paraId="61749E95" w14:textId="51F4A50D" w:rsidR="00D41FCD" w:rsidRDefault="00D41FCD" w:rsidP="00D41FCD"/>
    <w:p w14:paraId="316CC548" w14:textId="34D921AA" w:rsidR="00D41FCD" w:rsidRDefault="00D41FCD" w:rsidP="00D41FCD"/>
    <w:p w14:paraId="08ED4DAE" w14:textId="77777777" w:rsidR="00D41FCD" w:rsidRPr="00D41FCD" w:rsidRDefault="00D41FCD" w:rsidP="00D41FCD"/>
    <w:p w14:paraId="65B6AA02" w14:textId="122D7F42" w:rsidR="006D4550" w:rsidRPr="00532AE9" w:rsidRDefault="006D4550" w:rsidP="00532AE9">
      <w:pPr>
        <w:pStyle w:val="Heading1"/>
      </w:pPr>
      <w:r w:rsidRPr="00532AE9">
        <w:lastRenderedPageBreak/>
        <w:t>GENERAL OVERVIEW</w:t>
      </w:r>
      <w:bookmarkEnd w:id="2"/>
    </w:p>
    <w:p w14:paraId="374BEEB9" w14:textId="77777777" w:rsidR="00E31951" w:rsidRDefault="00E31951" w:rsidP="00E31951">
      <w:pPr>
        <w:spacing w:line="480" w:lineRule="auto"/>
        <w:jc w:val="both"/>
      </w:pPr>
      <w:r w:rsidRPr="008114CB">
        <w:t xml:space="preserve">The department </w:t>
      </w:r>
      <w:r>
        <w:t>executed its roles by being</w:t>
      </w:r>
      <w:r w:rsidRPr="008114CB">
        <w:t xml:space="preserve"> the main media outlet of the ministry through audios and visuals in the form of audio podcasts, flyers, posters and videos.</w:t>
      </w:r>
    </w:p>
    <w:p w14:paraId="771207FE" w14:textId="4E398CAC" w:rsidR="00E31951" w:rsidRDefault="00E31951" w:rsidP="00E31951">
      <w:pPr>
        <w:spacing w:line="480" w:lineRule="auto"/>
        <w:jc w:val="both"/>
      </w:pPr>
      <w:r>
        <w:t xml:space="preserve">For the annual worship concert </w:t>
      </w:r>
      <w:proofErr w:type="spellStart"/>
      <w:r>
        <w:t>Kononia</w:t>
      </w:r>
      <w:proofErr w:type="spellEnd"/>
      <w:r>
        <w:t xml:space="preserve"> Bliss, the department executed it duties by creation and promoting of media content for the public awareness of the program; i.e., Main Program Flyer, promotional videos, audio excerpts from previous years of the program and then running paid advertisement for the program. The team as usual oversaw to the creation and posting of short videos snippets for broadcasting. The technical wing of the department provided the congregation with the presentations of biblical scriptures and lyrics of songs, support of lightening, audio, video, sound and any form of technical support during the program.</w:t>
      </w:r>
    </w:p>
    <w:p w14:paraId="09C9A4D8" w14:textId="77777777" w:rsidR="00E31951" w:rsidRDefault="00E31951" w:rsidP="00E31951">
      <w:pPr>
        <w:spacing w:line="480" w:lineRule="auto"/>
        <w:jc w:val="both"/>
      </w:pPr>
      <w:r>
        <w:t xml:space="preserve">The department executed its weekly duties as usual for Rhema Service (Sunday) and Epoikodomeo Service (Wednesday). The commission’s daily quotes were also appropriately design and broadcasted. </w:t>
      </w:r>
    </w:p>
    <w:p w14:paraId="2564471B" w14:textId="0A5515BC" w:rsidR="00607425" w:rsidRDefault="00E31951" w:rsidP="00E31951">
      <w:pPr>
        <w:spacing w:line="480" w:lineRule="auto"/>
        <w:jc w:val="both"/>
      </w:pPr>
      <w:r>
        <w:t>The was preparations made towards Koinonia Bliss 2022. These preparations include creation of graphics flyers, advertisement videos pertaining to the program.</w:t>
      </w:r>
    </w:p>
    <w:p w14:paraId="0F3C477B" w14:textId="168EED16" w:rsidR="00892E4A" w:rsidRDefault="00892E4A" w:rsidP="00532AE9">
      <w:pPr>
        <w:spacing w:line="360" w:lineRule="auto"/>
      </w:pPr>
    </w:p>
    <w:p w14:paraId="042A2FB3" w14:textId="176E94CE" w:rsidR="00892E4A" w:rsidRDefault="00892E4A" w:rsidP="00532AE9">
      <w:pPr>
        <w:spacing w:line="360" w:lineRule="auto"/>
      </w:pPr>
    </w:p>
    <w:p w14:paraId="084F5D0F" w14:textId="07EC9D6A" w:rsidR="00892E4A" w:rsidRDefault="00892E4A" w:rsidP="00532AE9">
      <w:pPr>
        <w:spacing w:line="360" w:lineRule="auto"/>
      </w:pPr>
    </w:p>
    <w:p w14:paraId="1B5FAD39" w14:textId="5F97BD0C" w:rsidR="00892E4A" w:rsidRDefault="00892E4A" w:rsidP="00532AE9">
      <w:pPr>
        <w:spacing w:line="360" w:lineRule="auto"/>
      </w:pPr>
    </w:p>
    <w:p w14:paraId="5B3C568A" w14:textId="2A7A5378" w:rsidR="00892E4A" w:rsidRDefault="00892E4A" w:rsidP="00532AE9">
      <w:pPr>
        <w:spacing w:line="360" w:lineRule="auto"/>
      </w:pPr>
    </w:p>
    <w:p w14:paraId="31E0EE7F" w14:textId="72D39C0D" w:rsidR="00892E4A" w:rsidRDefault="00892E4A" w:rsidP="00532AE9">
      <w:pPr>
        <w:spacing w:line="360" w:lineRule="auto"/>
      </w:pPr>
    </w:p>
    <w:p w14:paraId="085207D3" w14:textId="77777777" w:rsidR="005B509C" w:rsidRPr="00532AE9" w:rsidRDefault="005B509C" w:rsidP="005B509C">
      <w:pPr>
        <w:pStyle w:val="Heading1"/>
      </w:pPr>
      <w:bookmarkStart w:id="3" w:name="_Toc103578027"/>
      <w:r w:rsidRPr="00532AE9">
        <w:lastRenderedPageBreak/>
        <w:t>PROGRESS REPORT</w:t>
      </w:r>
    </w:p>
    <w:p w14:paraId="4E02EB5D" w14:textId="6E274618" w:rsidR="005B509C" w:rsidRDefault="005B509C" w:rsidP="005B509C">
      <w:pPr>
        <w:spacing w:line="480" w:lineRule="auto"/>
        <w:jc w:val="both"/>
      </w:pPr>
      <w:r w:rsidRPr="00184D0C">
        <w:t xml:space="preserve">In the month of </w:t>
      </w:r>
      <w:r>
        <w:t>June</w:t>
      </w:r>
      <w:r w:rsidRPr="00184D0C">
        <w:t xml:space="preserve">, </w:t>
      </w:r>
      <w:r>
        <w:t>the media team resumed its photography class handled by brother Samuel Asamoah Boateng also of the media team. The class moved to face to face practical of photography. Most of the members of the media team are able to now take very good pictures with the camera with knowledge of what every button does and technicalities that accompanies it.</w:t>
      </w:r>
    </w:p>
    <w:p w14:paraId="610C3416" w14:textId="77777777" w:rsidR="005B509C" w:rsidRDefault="005B509C" w:rsidP="005B509C">
      <w:pPr>
        <w:pStyle w:val="Heading1"/>
        <w:spacing w:line="480" w:lineRule="auto"/>
        <w:jc w:val="both"/>
        <w:rPr>
          <w:b w:val="0"/>
          <w:sz w:val="28"/>
          <w:szCs w:val="28"/>
        </w:rPr>
      </w:pPr>
      <w:r w:rsidRPr="00184D0C">
        <w:rPr>
          <w:b w:val="0"/>
          <w:sz w:val="28"/>
          <w:szCs w:val="28"/>
        </w:rPr>
        <w:t>In an effort to further connect and engage with the public, the church maintains several social media platforms in which the member of the church interacts with. This is also an avenue for information dissemination, i.e., Announcements, Program flyers, quotes, reminders etc.</w:t>
      </w:r>
    </w:p>
    <w:p w14:paraId="2C372003" w14:textId="77777777" w:rsidR="005B509C" w:rsidRPr="006246B1" w:rsidRDefault="005B509C" w:rsidP="005B509C">
      <w:r>
        <w:t xml:space="preserve">Engagement of the commission’s content on our social media platforms. </w:t>
      </w:r>
    </w:p>
    <w:p w14:paraId="59D3DBC5" w14:textId="77777777" w:rsidR="005B509C" w:rsidRDefault="005B509C" w:rsidP="005B509C">
      <w:pPr>
        <w:spacing w:line="360" w:lineRule="auto"/>
      </w:pPr>
    </w:p>
    <w:p w14:paraId="2FA2F5C0" w14:textId="575BE13F" w:rsidR="005B509C" w:rsidRPr="006246B1" w:rsidRDefault="005B509C" w:rsidP="005B509C">
      <w:pPr>
        <w:spacing w:line="360" w:lineRule="auto"/>
        <w:rPr>
          <w:b/>
          <w:bCs/>
        </w:rPr>
      </w:pPr>
      <w:r w:rsidRPr="006246B1">
        <w:rPr>
          <w:b/>
          <w:bCs/>
        </w:rPr>
        <w:t xml:space="preserve">FACEBOOK </w:t>
      </w:r>
      <w:r>
        <w:rPr>
          <w:b/>
          <w:bCs/>
        </w:rPr>
        <w:t>JUNE</w:t>
      </w:r>
    </w:p>
    <w:p w14:paraId="19BA90C8" w14:textId="0B81DC74" w:rsidR="005B509C" w:rsidRDefault="005B509C" w:rsidP="005B509C">
      <w:pPr>
        <w:spacing w:line="360" w:lineRule="auto"/>
      </w:pPr>
      <w:r>
        <w:t>REACH: 14,100 USERS</w:t>
      </w:r>
    </w:p>
    <w:p w14:paraId="318BD781" w14:textId="70F5F7E6" w:rsidR="005B509C" w:rsidRDefault="005B509C" w:rsidP="005B509C">
      <w:pPr>
        <w:spacing w:line="360" w:lineRule="auto"/>
      </w:pPr>
      <w:r>
        <w:t>NEW LIKES: 2</w:t>
      </w:r>
    </w:p>
    <w:p w14:paraId="481CA81E" w14:textId="314BA990" w:rsidR="005B509C" w:rsidRDefault="005B509C" w:rsidP="005B509C">
      <w:pPr>
        <w:spacing w:line="360" w:lineRule="auto"/>
      </w:pPr>
      <w:r>
        <w:t>LIKES: 537</w:t>
      </w:r>
    </w:p>
    <w:p w14:paraId="3EB4CCB5" w14:textId="77777777" w:rsidR="005B509C" w:rsidRDefault="005B509C" w:rsidP="005B509C">
      <w:pPr>
        <w:spacing w:line="360" w:lineRule="auto"/>
      </w:pPr>
    </w:p>
    <w:p w14:paraId="0E6A5F8B" w14:textId="672A7137" w:rsidR="005B509C" w:rsidRPr="006246B1" w:rsidRDefault="005B509C" w:rsidP="005B509C">
      <w:pPr>
        <w:spacing w:line="360" w:lineRule="auto"/>
        <w:rPr>
          <w:b/>
          <w:bCs/>
        </w:rPr>
      </w:pPr>
      <w:r w:rsidRPr="006246B1">
        <w:rPr>
          <w:b/>
          <w:bCs/>
        </w:rPr>
        <w:t>INSTAGRAM</w:t>
      </w:r>
      <w:r>
        <w:rPr>
          <w:b/>
          <w:bCs/>
        </w:rPr>
        <w:t xml:space="preserve"> JUNE</w:t>
      </w:r>
    </w:p>
    <w:p w14:paraId="21E00667" w14:textId="14EFB4C7" w:rsidR="005B509C" w:rsidRDefault="005B509C" w:rsidP="005B509C">
      <w:pPr>
        <w:spacing w:line="360" w:lineRule="auto"/>
      </w:pPr>
      <w:r>
        <w:t xml:space="preserve">REACH: </w:t>
      </w:r>
      <w:r w:rsidR="00B6649A">
        <w:t>25,700 USERS</w:t>
      </w:r>
    </w:p>
    <w:p w14:paraId="1CD6C40D" w14:textId="6A205574" w:rsidR="005B509C" w:rsidRDefault="005B509C" w:rsidP="005B509C">
      <w:pPr>
        <w:spacing w:line="360" w:lineRule="auto"/>
      </w:pPr>
      <w:r>
        <w:t>NEW FOLLOWERS: +</w:t>
      </w:r>
      <w:r w:rsidR="00B6649A">
        <w:t>99</w:t>
      </w:r>
      <w:r>
        <w:t xml:space="preserve"> (</w:t>
      </w:r>
      <w:r w:rsidR="00B6649A">
        <w:t>11</w:t>
      </w:r>
      <w:r>
        <w:t>%)</w:t>
      </w:r>
    </w:p>
    <w:p w14:paraId="762BDE17" w14:textId="757B2991" w:rsidR="005B509C" w:rsidRDefault="005B509C" w:rsidP="005B509C">
      <w:pPr>
        <w:spacing w:line="360" w:lineRule="auto"/>
      </w:pPr>
      <w:r>
        <w:t xml:space="preserve">FOLLOWERS: </w:t>
      </w:r>
      <w:r w:rsidR="00B6649A">
        <w:t xml:space="preserve">920 </w:t>
      </w:r>
    </w:p>
    <w:p w14:paraId="0BF4217A" w14:textId="15E07008" w:rsidR="005B509C" w:rsidRPr="00532AE9" w:rsidRDefault="005B509C" w:rsidP="005B509C">
      <w:pPr>
        <w:spacing w:line="360" w:lineRule="auto"/>
      </w:pPr>
      <w:r>
        <w:t xml:space="preserve">ENGAGEMENT: </w:t>
      </w:r>
      <w:r w:rsidR="00B6649A">
        <w:t>1,085</w:t>
      </w:r>
    </w:p>
    <w:p w14:paraId="3F2A5BB4" w14:textId="77777777" w:rsidR="0072640B" w:rsidRDefault="0072640B" w:rsidP="00532AE9">
      <w:pPr>
        <w:pStyle w:val="Heading1"/>
      </w:pPr>
      <w:bookmarkStart w:id="4" w:name="_Toc103578028"/>
      <w:bookmarkEnd w:id="3"/>
    </w:p>
    <w:p w14:paraId="270E0B57" w14:textId="113BD36B" w:rsidR="00FF51BC" w:rsidRPr="00532AE9" w:rsidRDefault="00FF51BC" w:rsidP="00532AE9">
      <w:pPr>
        <w:pStyle w:val="Heading1"/>
      </w:pPr>
      <w:r w:rsidRPr="00532AE9">
        <w:lastRenderedPageBreak/>
        <w:t>FINANCIAL STATEMENT OF THE DEPARTMENT</w:t>
      </w:r>
      <w:bookmarkEnd w:id="4"/>
    </w:p>
    <w:p w14:paraId="2A158040" w14:textId="77777777" w:rsidR="00B6649A" w:rsidRPr="00D05930" w:rsidRDefault="00B6649A" w:rsidP="00B6649A">
      <w:pPr>
        <w:spacing w:line="480" w:lineRule="auto"/>
        <w:jc w:val="both"/>
      </w:pPr>
      <w:r w:rsidRPr="00D05930">
        <w:t xml:space="preserve">The department </w:t>
      </w:r>
      <w:r>
        <w:t xml:space="preserve">did not </w:t>
      </w:r>
      <w:r w:rsidRPr="00D05930">
        <w:t>generate funds internally</w:t>
      </w:r>
      <w:r>
        <w:t xml:space="preserve">. </w:t>
      </w:r>
      <w:r w:rsidRPr="00D05930">
        <w:t>The income statement of the</w:t>
      </w:r>
    </w:p>
    <w:p w14:paraId="15E5E075" w14:textId="77777777" w:rsidR="00B6649A" w:rsidRPr="00D05930" w:rsidRDefault="00B6649A" w:rsidP="00B6649A">
      <w:pPr>
        <w:spacing w:line="480" w:lineRule="auto"/>
        <w:jc w:val="both"/>
      </w:pPr>
      <w:r w:rsidRPr="00D05930">
        <w:t>department is attached in Appendix A.</w:t>
      </w:r>
    </w:p>
    <w:p w14:paraId="2EE0ADBD" w14:textId="77777777" w:rsidR="00B6649A" w:rsidRDefault="00B6649A" w:rsidP="00B6649A">
      <w:pPr>
        <w:tabs>
          <w:tab w:val="left" w:pos="3149"/>
        </w:tabs>
        <w:spacing w:line="360" w:lineRule="auto"/>
      </w:pPr>
    </w:p>
    <w:p w14:paraId="7C75FF34" w14:textId="77777777" w:rsidR="00B6649A" w:rsidRDefault="00B6649A" w:rsidP="00B6649A">
      <w:pPr>
        <w:tabs>
          <w:tab w:val="left" w:pos="3149"/>
        </w:tabs>
        <w:spacing w:line="360" w:lineRule="auto"/>
      </w:pPr>
    </w:p>
    <w:p w14:paraId="55CC5C09" w14:textId="77777777" w:rsidR="00B6649A" w:rsidRDefault="00B6649A" w:rsidP="00B6649A">
      <w:pPr>
        <w:tabs>
          <w:tab w:val="left" w:pos="3149"/>
        </w:tabs>
        <w:spacing w:line="360" w:lineRule="auto"/>
      </w:pPr>
    </w:p>
    <w:p w14:paraId="1BF39FB6" w14:textId="77777777" w:rsidR="00B6649A" w:rsidRDefault="00B6649A" w:rsidP="00B6649A">
      <w:pPr>
        <w:tabs>
          <w:tab w:val="left" w:pos="3149"/>
        </w:tabs>
        <w:spacing w:line="360" w:lineRule="auto"/>
      </w:pPr>
    </w:p>
    <w:p w14:paraId="6C42C5CF" w14:textId="77777777" w:rsidR="00B6649A" w:rsidRDefault="00B6649A" w:rsidP="00B6649A">
      <w:pPr>
        <w:tabs>
          <w:tab w:val="left" w:pos="3149"/>
        </w:tabs>
        <w:spacing w:line="360" w:lineRule="auto"/>
      </w:pPr>
    </w:p>
    <w:p w14:paraId="58AB74FB" w14:textId="77777777" w:rsidR="00B6649A" w:rsidRDefault="00B6649A" w:rsidP="00B6649A">
      <w:pPr>
        <w:tabs>
          <w:tab w:val="left" w:pos="3149"/>
        </w:tabs>
        <w:spacing w:line="360" w:lineRule="auto"/>
      </w:pPr>
    </w:p>
    <w:p w14:paraId="44B3B8D8" w14:textId="77777777" w:rsidR="00B6649A" w:rsidRDefault="00B6649A" w:rsidP="00B6649A">
      <w:pPr>
        <w:tabs>
          <w:tab w:val="left" w:pos="3149"/>
        </w:tabs>
        <w:spacing w:line="360" w:lineRule="auto"/>
      </w:pPr>
    </w:p>
    <w:p w14:paraId="3DC71361" w14:textId="77777777" w:rsidR="00B6649A" w:rsidRDefault="00B6649A" w:rsidP="00B6649A">
      <w:pPr>
        <w:tabs>
          <w:tab w:val="left" w:pos="3149"/>
        </w:tabs>
        <w:spacing w:line="360" w:lineRule="auto"/>
      </w:pPr>
    </w:p>
    <w:p w14:paraId="193F5312" w14:textId="77777777" w:rsidR="00B6649A" w:rsidRDefault="00B6649A" w:rsidP="00B6649A">
      <w:pPr>
        <w:tabs>
          <w:tab w:val="left" w:pos="3149"/>
        </w:tabs>
        <w:spacing w:line="360" w:lineRule="auto"/>
      </w:pPr>
    </w:p>
    <w:p w14:paraId="2D62A36B" w14:textId="77777777" w:rsidR="00B6649A" w:rsidRDefault="00B6649A" w:rsidP="00B6649A">
      <w:pPr>
        <w:tabs>
          <w:tab w:val="left" w:pos="3149"/>
        </w:tabs>
        <w:spacing w:line="360" w:lineRule="auto"/>
      </w:pPr>
    </w:p>
    <w:p w14:paraId="3C241D75" w14:textId="77777777" w:rsidR="00B6649A" w:rsidRDefault="00B6649A" w:rsidP="00B6649A">
      <w:pPr>
        <w:tabs>
          <w:tab w:val="left" w:pos="3149"/>
        </w:tabs>
        <w:spacing w:line="360" w:lineRule="auto"/>
      </w:pPr>
    </w:p>
    <w:p w14:paraId="508AE652" w14:textId="77777777" w:rsidR="00B6649A" w:rsidRDefault="00B6649A" w:rsidP="00B6649A">
      <w:pPr>
        <w:tabs>
          <w:tab w:val="left" w:pos="3149"/>
        </w:tabs>
        <w:spacing w:line="360" w:lineRule="auto"/>
      </w:pPr>
    </w:p>
    <w:p w14:paraId="7BB2C94D" w14:textId="77777777" w:rsidR="00B6649A" w:rsidRDefault="00B6649A" w:rsidP="00B6649A">
      <w:pPr>
        <w:tabs>
          <w:tab w:val="left" w:pos="3149"/>
        </w:tabs>
        <w:spacing w:line="360" w:lineRule="auto"/>
      </w:pPr>
    </w:p>
    <w:p w14:paraId="14E1964C" w14:textId="77777777" w:rsidR="00B6649A" w:rsidRDefault="00B6649A" w:rsidP="00B6649A">
      <w:pPr>
        <w:tabs>
          <w:tab w:val="left" w:pos="3149"/>
        </w:tabs>
        <w:spacing w:line="360" w:lineRule="auto"/>
      </w:pPr>
    </w:p>
    <w:p w14:paraId="2D4F96E3" w14:textId="77777777" w:rsidR="00B6649A" w:rsidRDefault="00B6649A" w:rsidP="00B6649A">
      <w:pPr>
        <w:tabs>
          <w:tab w:val="left" w:pos="3149"/>
        </w:tabs>
        <w:spacing w:line="360" w:lineRule="auto"/>
      </w:pPr>
    </w:p>
    <w:p w14:paraId="615C3B8F" w14:textId="77777777" w:rsidR="00B6649A" w:rsidRDefault="00B6649A" w:rsidP="00B6649A">
      <w:pPr>
        <w:tabs>
          <w:tab w:val="left" w:pos="3149"/>
        </w:tabs>
        <w:spacing w:line="360" w:lineRule="auto"/>
      </w:pPr>
    </w:p>
    <w:p w14:paraId="2A65C686" w14:textId="77777777" w:rsidR="00B6649A" w:rsidRDefault="00B6649A" w:rsidP="00B6649A">
      <w:pPr>
        <w:tabs>
          <w:tab w:val="left" w:pos="3149"/>
        </w:tabs>
        <w:spacing w:line="360" w:lineRule="auto"/>
      </w:pPr>
    </w:p>
    <w:p w14:paraId="1D7DD9E6" w14:textId="77777777" w:rsidR="00B6649A" w:rsidRDefault="00B6649A" w:rsidP="00B6649A">
      <w:pPr>
        <w:tabs>
          <w:tab w:val="left" w:pos="3149"/>
        </w:tabs>
        <w:spacing w:line="360" w:lineRule="auto"/>
      </w:pPr>
    </w:p>
    <w:p w14:paraId="001D1085" w14:textId="77777777" w:rsidR="00B6649A" w:rsidRPr="00532AE9" w:rsidRDefault="00B6649A" w:rsidP="00B6649A">
      <w:pPr>
        <w:tabs>
          <w:tab w:val="left" w:pos="3149"/>
        </w:tabs>
        <w:spacing w:line="360" w:lineRule="auto"/>
      </w:pPr>
    </w:p>
    <w:p w14:paraId="760F6820" w14:textId="77777777" w:rsidR="00B6649A" w:rsidRDefault="00B6649A" w:rsidP="00B6649A">
      <w:pPr>
        <w:pStyle w:val="Heading1"/>
      </w:pPr>
    </w:p>
    <w:p w14:paraId="481A7B1A" w14:textId="77777777" w:rsidR="00B6649A" w:rsidRDefault="00B6649A" w:rsidP="00B6649A">
      <w:pPr>
        <w:pStyle w:val="Heading1"/>
      </w:pPr>
    </w:p>
    <w:p w14:paraId="3AF176D4" w14:textId="77777777" w:rsidR="00B6649A" w:rsidRPr="00532AE9" w:rsidRDefault="00B6649A" w:rsidP="00B6649A">
      <w:pPr>
        <w:pStyle w:val="Heading1"/>
      </w:pPr>
      <w:r w:rsidRPr="00532AE9">
        <w:lastRenderedPageBreak/>
        <w:t>WELFARE OF THE DEPARTMENT</w:t>
      </w:r>
    </w:p>
    <w:p w14:paraId="5C686972" w14:textId="18FDD701" w:rsidR="00B6649A" w:rsidRPr="00D05930" w:rsidRDefault="00B6649A" w:rsidP="00B6649A">
      <w:pPr>
        <w:spacing w:line="480" w:lineRule="auto"/>
        <w:jc w:val="both"/>
      </w:pPr>
      <w:r w:rsidRPr="00D05930">
        <w:t>All members of the department are required to pay monthly dues of Ghc</w:t>
      </w:r>
      <w:r>
        <w:t>2</w:t>
      </w:r>
      <w:r w:rsidRPr="00D05930">
        <w:t>0 to support</w:t>
      </w:r>
      <w:r>
        <w:t xml:space="preserve"> </w:t>
      </w:r>
      <w:r w:rsidRPr="00D05930">
        <w:t>the welfare of the department and to cater for all financial responsibilities of the</w:t>
      </w:r>
      <w:r>
        <w:t xml:space="preserve"> </w:t>
      </w:r>
      <w:r w:rsidRPr="00D05930">
        <w:t xml:space="preserve">department. Members </w:t>
      </w:r>
      <w:r w:rsidR="00E64B93">
        <w:t>were</w:t>
      </w:r>
      <w:r w:rsidRPr="00D05930">
        <w:t xml:space="preserve"> also called upon to make contributions to specific projects</w:t>
      </w:r>
      <w:r>
        <w:t xml:space="preserve"> </w:t>
      </w:r>
      <w:r w:rsidRPr="00D05930">
        <w:t>as required.</w:t>
      </w:r>
    </w:p>
    <w:p w14:paraId="2CA230BA" w14:textId="3E169344" w:rsidR="00B6649A" w:rsidRPr="00532AE9" w:rsidRDefault="00B6649A" w:rsidP="00B6649A">
      <w:pPr>
        <w:spacing w:line="480" w:lineRule="auto"/>
        <w:jc w:val="both"/>
      </w:pPr>
      <w:r w:rsidRPr="00D05930">
        <w:t xml:space="preserve">In the Month of </w:t>
      </w:r>
      <w:r w:rsidR="00E64B93">
        <w:t>June</w:t>
      </w:r>
      <w:r w:rsidRPr="00D05930">
        <w:t xml:space="preserve">, </w:t>
      </w:r>
      <w:r>
        <w:t>no dues were collected.</w:t>
      </w:r>
    </w:p>
    <w:p w14:paraId="65342224" w14:textId="77777777" w:rsidR="00B6649A" w:rsidRPr="00532AE9" w:rsidRDefault="00B6649A" w:rsidP="00B6649A">
      <w:pPr>
        <w:spacing w:line="360" w:lineRule="auto"/>
      </w:pPr>
    </w:p>
    <w:p w14:paraId="1C0E9F5D" w14:textId="77777777" w:rsidR="00B6649A" w:rsidRPr="00532AE9" w:rsidRDefault="00B6649A" w:rsidP="00B6649A">
      <w:pPr>
        <w:spacing w:line="360" w:lineRule="auto"/>
      </w:pPr>
    </w:p>
    <w:p w14:paraId="780475EB" w14:textId="77777777" w:rsidR="00B6649A" w:rsidRPr="00532AE9" w:rsidRDefault="00B6649A" w:rsidP="00B6649A">
      <w:pPr>
        <w:spacing w:line="360" w:lineRule="auto"/>
      </w:pPr>
    </w:p>
    <w:p w14:paraId="5E2CAEFB" w14:textId="77777777" w:rsidR="00B6649A" w:rsidRPr="00532AE9" w:rsidRDefault="00B6649A" w:rsidP="00B6649A">
      <w:pPr>
        <w:spacing w:line="360" w:lineRule="auto"/>
      </w:pPr>
    </w:p>
    <w:p w14:paraId="7341C1B3" w14:textId="77777777" w:rsidR="00B6649A" w:rsidRPr="00532AE9" w:rsidRDefault="00B6649A" w:rsidP="00B6649A">
      <w:pPr>
        <w:spacing w:line="360" w:lineRule="auto"/>
      </w:pPr>
    </w:p>
    <w:p w14:paraId="3CB0ED28" w14:textId="77777777" w:rsidR="00B6649A" w:rsidRPr="00532AE9" w:rsidRDefault="00B6649A" w:rsidP="00B6649A">
      <w:pPr>
        <w:spacing w:line="360" w:lineRule="auto"/>
      </w:pPr>
    </w:p>
    <w:p w14:paraId="6A86FE8E" w14:textId="77777777" w:rsidR="00B6649A" w:rsidRPr="00532AE9" w:rsidRDefault="00B6649A" w:rsidP="00B6649A">
      <w:pPr>
        <w:spacing w:line="360" w:lineRule="auto"/>
      </w:pPr>
    </w:p>
    <w:p w14:paraId="57E0846C" w14:textId="77777777" w:rsidR="00B6649A" w:rsidRPr="00532AE9" w:rsidRDefault="00B6649A" w:rsidP="00B6649A">
      <w:pPr>
        <w:spacing w:line="360" w:lineRule="auto"/>
      </w:pPr>
    </w:p>
    <w:p w14:paraId="5B450038" w14:textId="77777777" w:rsidR="00B6649A" w:rsidRPr="00532AE9" w:rsidRDefault="00B6649A" w:rsidP="00B6649A">
      <w:pPr>
        <w:spacing w:line="360" w:lineRule="auto"/>
      </w:pPr>
    </w:p>
    <w:p w14:paraId="01264E26" w14:textId="77777777" w:rsidR="00B6649A" w:rsidRPr="00532AE9" w:rsidRDefault="00B6649A" w:rsidP="00B6649A">
      <w:pPr>
        <w:spacing w:line="360" w:lineRule="auto"/>
      </w:pPr>
    </w:p>
    <w:p w14:paraId="3590A733" w14:textId="77777777" w:rsidR="00B6649A" w:rsidRPr="00532AE9" w:rsidRDefault="00B6649A" w:rsidP="00B6649A">
      <w:pPr>
        <w:spacing w:line="360" w:lineRule="auto"/>
      </w:pPr>
    </w:p>
    <w:p w14:paraId="096B2D7E" w14:textId="77777777" w:rsidR="00B6649A" w:rsidRPr="00532AE9" w:rsidRDefault="00B6649A" w:rsidP="00B6649A">
      <w:pPr>
        <w:spacing w:line="360" w:lineRule="auto"/>
      </w:pPr>
    </w:p>
    <w:p w14:paraId="6FBCF12B" w14:textId="77777777" w:rsidR="00B6649A" w:rsidRPr="00532AE9" w:rsidRDefault="00B6649A" w:rsidP="00B6649A">
      <w:pPr>
        <w:spacing w:line="360" w:lineRule="auto"/>
      </w:pPr>
    </w:p>
    <w:p w14:paraId="3E7CF9E1" w14:textId="77777777" w:rsidR="00B6649A" w:rsidRPr="00532AE9" w:rsidRDefault="00B6649A" w:rsidP="00B6649A">
      <w:pPr>
        <w:spacing w:line="360" w:lineRule="auto"/>
      </w:pPr>
    </w:p>
    <w:p w14:paraId="5B8AFEEF" w14:textId="77777777" w:rsidR="00B6649A" w:rsidRPr="00532AE9" w:rsidRDefault="00B6649A" w:rsidP="00B6649A">
      <w:pPr>
        <w:spacing w:line="360" w:lineRule="auto"/>
      </w:pPr>
    </w:p>
    <w:p w14:paraId="7E62FAA0" w14:textId="77777777" w:rsidR="00B6649A" w:rsidRPr="00532AE9" w:rsidRDefault="00B6649A" w:rsidP="00B6649A">
      <w:pPr>
        <w:spacing w:line="360" w:lineRule="auto"/>
      </w:pPr>
    </w:p>
    <w:p w14:paraId="3635CA3B" w14:textId="77777777" w:rsidR="00B6649A" w:rsidRPr="00532AE9" w:rsidRDefault="00B6649A" w:rsidP="00B6649A">
      <w:pPr>
        <w:spacing w:line="360" w:lineRule="auto"/>
      </w:pPr>
    </w:p>
    <w:p w14:paraId="489C07E2" w14:textId="77777777" w:rsidR="00B6649A" w:rsidRPr="00532AE9" w:rsidRDefault="00B6649A" w:rsidP="00B6649A">
      <w:pPr>
        <w:spacing w:line="360" w:lineRule="auto"/>
      </w:pPr>
    </w:p>
    <w:p w14:paraId="24E749C3" w14:textId="77777777" w:rsidR="00B6649A" w:rsidRPr="00532AE9" w:rsidRDefault="00B6649A" w:rsidP="00B6649A">
      <w:pPr>
        <w:spacing w:line="360" w:lineRule="auto"/>
      </w:pPr>
    </w:p>
    <w:p w14:paraId="58057D74" w14:textId="77777777" w:rsidR="00B6649A" w:rsidRPr="00532AE9" w:rsidRDefault="00B6649A" w:rsidP="00B6649A">
      <w:pPr>
        <w:pStyle w:val="Heading1"/>
      </w:pPr>
      <w:r w:rsidRPr="00532AE9">
        <w:lastRenderedPageBreak/>
        <w:t>APPENDICES</w:t>
      </w:r>
    </w:p>
    <w:p w14:paraId="65AAAD25" w14:textId="77777777" w:rsidR="00B6649A" w:rsidRDefault="00B6649A" w:rsidP="00B6649A">
      <w:pPr>
        <w:pStyle w:val="Heading1"/>
        <w:spacing w:line="480" w:lineRule="auto"/>
      </w:pPr>
      <w:bookmarkStart w:id="5" w:name="_Toc102168698"/>
      <w:r w:rsidRPr="00A47214">
        <w:t>APPEN</w:t>
      </w:r>
      <w:bookmarkEnd w:id="5"/>
      <w:r>
        <w:t>DIX A</w:t>
      </w:r>
    </w:p>
    <w:p w14:paraId="5FC154C2" w14:textId="77777777" w:rsidR="00B6649A" w:rsidRPr="00CA016F" w:rsidRDefault="00B6649A" w:rsidP="00B6649A">
      <w:pPr>
        <w:jc w:val="center"/>
        <w:rPr>
          <w:b/>
          <w:bCs/>
        </w:rPr>
      </w:pPr>
      <w:r>
        <w:rPr>
          <w:b/>
          <w:bCs/>
        </w:rPr>
        <w:t>MEDIA, TECHNICAL AND INFOMATION</w:t>
      </w:r>
      <w:r w:rsidRPr="00CA016F">
        <w:rPr>
          <w:b/>
          <w:bCs/>
        </w:rPr>
        <w:t xml:space="preserve"> DEPARTMENT</w:t>
      </w:r>
    </w:p>
    <w:p w14:paraId="16DD7B08" w14:textId="77777777" w:rsidR="00B6649A" w:rsidRDefault="00B6649A" w:rsidP="00B6649A">
      <w:pPr>
        <w:jc w:val="center"/>
        <w:rPr>
          <w:b/>
          <w:bCs/>
        </w:rPr>
      </w:pPr>
      <w:r w:rsidRPr="00CA016F">
        <w:rPr>
          <w:b/>
          <w:bCs/>
        </w:rPr>
        <w:t>FINANCIAL STATEMENT (APRIL 2022)</w:t>
      </w:r>
    </w:p>
    <w:p w14:paraId="49C5B29B" w14:textId="77777777" w:rsidR="00B6649A" w:rsidRDefault="00B6649A" w:rsidP="00B6649A">
      <w:pPr>
        <w:jc w:val="center"/>
        <w:rPr>
          <w:b/>
          <w:bCs/>
        </w:rPr>
      </w:pPr>
    </w:p>
    <w:p w14:paraId="4061AFD6" w14:textId="77777777" w:rsidR="00B6649A" w:rsidRPr="00CA016F" w:rsidRDefault="00B6649A" w:rsidP="00B6649A">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B6649A" w14:paraId="0005CBC5" w14:textId="77777777" w:rsidTr="007D326A">
        <w:tc>
          <w:tcPr>
            <w:tcW w:w="6385" w:type="dxa"/>
          </w:tcPr>
          <w:p w14:paraId="7EA3822D" w14:textId="77777777" w:rsidR="00B6649A" w:rsidRPr="00CA016F" w:rsidRDefault="00B6649A" w:rsidP="007D326A">
            <w:pPr>
              <w:spacing w:line="480" w:lineRule="auto"/>
              <w:rPr>
                <w:b/>
                <w:bCs/>
              </w:rPr>
            </w:pPr>
            <w:r w:rsidRPr="00CA016F">
              <w:rPr>
                <w:b/>
                <w:bCs/>
              </w:rPr>
              <w:t>INCOME</w:t>
            </w:r>
          </w:p>
        </w:tc>
        <w:tc>
          <w:tcPr>
            <w:tcW w:w="2965" w:type="dxa"/>
          </w:tcPr>
          <w:p w14:paraId="61C5E597" w14:textId="77777777" w:rsidR="00B6649A" w:rsidRPr="00CA016F" w:rsidRDefault="00B6649A" w:rsidP="007D326A">
            <w:pPr>
              <w:spacing w:line="480" w:lineRule="auto"/>
              <w:jc w:val="right"/>
              <w:rPr>
                <w:b/>
                <w:bCs/>
              </w:rPr>
            </w:pPr>
            <w:r w:rsidRPr="00CA016F">
              <w:rPr>
                <w:b/>
                <w:bCs/>
              </w:rPr>
              <w:t>GHC</w:t>
            </w:r>
          </w:p>
        </w:tc>
      </w:tr>
      <w:tr w:rsidR="00B6649A" w14:paraId="23B8CAB9" w14:textId="77777777" w:rsidTr="007D326A">
        <w:tc>
          <w:tcPr>
            <w:tcW w:w="6385" w:type="dxa"/>
          </w:tcPr>
          <w:p w14:paraId="7966E5FB" w14:textId="77777777" w:rsidR="00B6649A" w:rsidRPr="00CA016F" w:rsidRDefault="00B6649A" w:rsidP="007D326A">
            <w:pPr>
              <w:spacing w:line="480" w:lineRule="auto"/>
            </w:pPr>
            <w:r w:rsidRPr="00CA016F">
              <w:t>Finance Department</w:t>
            </w:r>
          </w:p>
        </w:tc>
        <w:tc>
          <w:tcPr>
            <w:tcW w:w="2965" w:type="dxa"/>
          </w:tcPr>
          <w:p w14:paraId="7B91CED5" w14:textId="2BC64D33" w:rsidR="00B6649A" w:rsidRPr="00CA016F" w:rsidRDefault="00E64B93" w:rsidP="007D326A">
            <w:pPr>
              <w:spacing w:line="480" w:lineRule="auto"/>
              <w:jc w:val="right"/>
            </w:pPr>
            <w:r>
              <w:t>300</w:t>
            </w:r>
          </w:p>
        </w:tc>
      </w:tr>
      <w:tr w:rsidR="00B6649A" w14:paraId="6A790E23" w14:textId="77777777" w:rsidTr="007D326A">
        <w:tc>
          <w:tcPr>
            <w:tcW w:w="6385" w:type="dxa"/>
          </w:tcPr>
          <w:p w14:paraId="0345F31A" w14:textId="77777777" w:rsidR="00B6649A" w:rsidRPr="00CA016F" w:rsidRDefault="00B6649A" w:rsidP="007D326A">
            <w:pPr>
              <w:spacing w:line="480" w:lineRule="auto"/>
            </w:pPr>
            <w:r w:rsidRPr="00CA016F">
              <w:t>Contribution</w:t>
            </w:r>
          </w:p>
        </w:tc>
        <w:tc>
          <w:tcPr>
            <w:tcW w:w="2965" w:type="dxa"/>
          </w:tcPr>
          <w:p w14:paraId="2D8BE265" w14:textId="77777777" w:rsidR="00B6649A" w:rsidRPr="00CA016F" w:rsidRDefault="00B6649A" w:rsidP="007D326A">
            <w:pPr>
              <w:spacing w:line="480" w:lineRule="auto"/>
              <w:jc w:val="right"/>
            </w:pPr>
            <w:r>
              <w:t>0</w:t>
            </w:r>
          </w:p>
        </w:tc>
      </w:tr>
      <w:tr w:rsidR="00B6649A" w14:paraId="434AD1FB" w14:textId="77777777" w:rsidTr="007D326A">
        <w:tc>
          <w:tcPr>
            <w:tcW w:w="6385" w:type="dxa"/>
          </w:tcPr>
          <w:p w14:paraId="41205691" w14:textId="77777777" w:rsidR="00B6649A" w:rsidRPr="00CA016F" w:rsidRDefault="00B6649A" w:rsidP="007D326A">
            <w:pPr>
              <w:spacing w:line="480" w:lineRule="auto"/>
            </w:pPr>
            <w:r w:rsidRPr="00CA016F">
              <w:t>Dues</w:t>
            </w:r>
          </w:p>
        </w:tc>
        <w:tc>
          <w:tcPr>
            <w:tcW w:w="2965" w:type="dxa"/>
          </w:tcPr>
          <w:p w14:paraId="10A5CA33" w14:textId="77777777" w:rsidR="00B6649A" w:rsidRPr="00CA016F" w:rsidRDefault="00B6649A" w:rsidP="007D326A">
            <w:pPr>
              <w:spacing w:line="480" w:lineRule="auto"/>
              <w:jc w:val="right"/>
            </w:pPr>
            <w:r w:rsidRPr="00CA016F">
              <w:t>0</w:t>
            </w:r>
          </w:p>
        </w:tc>
      </w:tr>
      <w:tr w:rsidR="00B6649A" w14:paraId="022AE682" w14:textId="77777777" w:rsidTr="007D326A">
        <w:tc>
          <w:tcPr>
            <w:tcW w:w="6385" w:type="dxa"/>
            <w:shd w:val="clear" w:color="auto" w:fill="A19E9E" w:themeFill="background2" w:themeFillShade="BF"/>
          </w:tcPr>
          <w:p w14:paraId="286660A7" w14:textId="77777777" w:rsidR="00B6649A" w:rsidRPr="00CA016F" w:rsidRDefault="00B6649A" w:rsidP="007D326A">
            <w:pPr>
              <w:spacing w:line="480" w:lineRule="auto"/>
              <w:rPr>
                <w:b/>
                <w:bCs/>
              </w:rPr>
            </w:pPr>
          </w:p>
        </w:tc>
        <w:tc>
          <w:tcPr>
            <w:tcW w:w="2965" w:type="dxa"/>
            <w:shd w:val="clear" w:color="auto" w:fill="A19E9E" w:themeFill="background2" w:themeFillShade="BF"/>
          </w:tcPr>
          <w:p w14:paraId="7A96B1AB" w14:textId="77777777" w:rsidR="00B6649A" w:rsidRPr="00CA016F" w:rsidRDefault="00B6649A" w:rsidP="007D326A">
            <w:pPr>
              <w:spacing w:line="480" w:lineRule="auto"/>
              <w:jc w:val="right"/>
              <w:rPr>
                <w:b/>
                <w:bCs/>
              </w:rPr>
            </w:pPr>
            <w:r>
              <w:rPr>
                <w:b/>
                <w:bCs/>
              </w:rPr>
              <w:t>0</w:t>
            </w:r>
          </w:p>
        </w:tc>
      </w:tr>
      <w:tr w:rsidR="00B6649A" w14:paraId="3DB54AC6" w14:textId="77777777" w:rsidTr="007D326A">
        <w:tc>
          <w:tcPr>
            <w:tcW w:w="6385" w:type="dxa"/>
          </w:tcPr>
          <w:p w14:paraId="42D9C698" w14:textId="77777777" w:rsidR="00B6649A" w:rsidRPr="00CA016F" w:rsidRDefault="00B6649A" w:rsidP="007D326A">
            <w:pPr>
              <w:spacing w:line="480" w:lineRule="auto"/>
            </w:pPr>
          </w:p>
        </w:tc>
        <w:tc>
          <w:tcPr>
            <w:tcW w:w="2965" w:type="dxa"/>
          </w:tcPr>
          <w:p w14:paraId="37A485FF" w14:textId="77777777" w:rsidR="00B6649A" w:rsidRPr="00CA016F" w:rsidRDefault="00B6649A" w:rsidP="007D326A">
            <w:pPr>
              <w:spacing w:line="480" w:lineRule="auto"/>
              <w:jc w:val="right"/>
            </w:pPr>
          </w:p>
        </w:tc>
      </w:tr>
      <w:tr w:rsidR="00B6649A" w:rsidRPr="00D41FCD" w14:paraId="671A85B1" w14:textId="77777777" w:rsidTr="007D326A">
        <w:tc>
          <w:tcPr>
            <w:tcW w:w="6385" w:type="dxa"/>
          </w:tcPr>
          <w:p w14:paraId="6F025E2D" w14:textId="230327F0" w:rsidR="00D41FCD" w:rsidRPr="00D41FCD" w:rsidRDefault="00B6649A" w:rsidP="007D326A">
            <w:pPr>
              <w:spacing w:line="480" w:lineRule="auto"/>
              <w:rPr>
                <w:b/>
                <w:bCs/>
              </w:rPr>
            </w:pPr>
            <w:r w:rsidRPr="00CA016F">
              <w:rPr>
                <w:b/>
                <w:bCs/>
              </w:rPr>
              <w:t>EXPENDITURE</w:t>
            </w:r>
          </w:p>
        </w:tc>
        <w:tc>
          <w:tcPr>
            <w:tcW w:w="2965" w:type="dxa"/>
          </w:tcPr>
          <w:p w14:paraId="48E3D2CB" w14:textId="031D88D4" w:rsidR="00B6649A" w:rsidRPr="00D41FCD" w:rsidRDefault="00E64B93" w:rsidP="007D326A">
            <w:pPr>
              <w:spacing w:line="480" w:lineRule="auto"/>
              <w:jc w:val="right"/>
              <w:rPr>
                <w:b/>
                <w:bCs/>
              </w:rPr>
            </w:pPr>
            <w:r w:rsidRPr="00D41FCD">
              <w:rPr>
                <w:b/>
                <w:bCs/>
              </w:rPr>
              <w:t>300</w:t>
            </w:r>
          </w:p>
        </w:tc>
      </w:tr>
      <w:tr w:rsidR="00D41FCD" w14:paraId="4B400CC7" w14:textId="77777777" w:rsidTr="007D326A">
        <w:tc>
          <w:tcPr>
            <w:tcW w:w="6385" w:type="dxa"/>
          </w:tcPr>
          <w:p w14:paraId="7A3CD375" w14:textId="733709DA" w:rsidR="00D41FCD" w:rsidRPr="00CA016F" w:rsidRDefault="00D41FCD" w:rsidP="007D326A">
            <w:pPr>
              <w:spacing w:line="480" w:lineRule="auto"/>
              <w:rPr>
                <w:b/>
                <w:bCs/>
              </w:rPr>
            </w:pPr>
            <w:r>
              <w:t>Fiber Broadband Internet for JUNE</w:t>
            </w:r>
          </w:p>
        </w:tc>
        <w:tc>
          <w:tcPr>
            <w:tcW w:w="2965" w:type="dxa"/>
          </w:tcPr>
          <w:p w14:paraId="0A892AEA" w14:textId="1EDFC789" w:rsidR="00D41FCD" w:rsidRDefault="00D41FCD" w:rsidP="00D41FCD">
            <w:pPr>
              <w:spacing w:line="480" w:lineRule="auto"/>
              <w:jc w:val="center"/>
            </w:pPr>
            <w:r>
              <w:t>260</w:t>
            </w:r>
          </w:p>
        </w:tc>
      </w:tr>
      <w:tr w:rsidR="00D41FCD" w14:paraId="1B17CBE0" w14:textId="77777777" w:rsidTr="007D326A">
        <w:tc>
          <w:tcPr>
            <w:tcW w:w="6385" w:type="dxa"/>
          </w:tcPr>
          <w:p w14:paraId="6FC2F74F" w14:textId="2228104D" w:rsidR="00D41FCD" w:rsidRDefault="00D41FCD" w:rsidP="007D326A">
            <w:pPr>
              <w:spacing w:line="480" w:lineRule="auto"/>
            </w:pPr>
            <w:r>
              <w:t>HDMI camera adapter</w:t>
            </w:r>
          </w:p>
        </w:tc>
        <w:tc>
          <w:tcPr>
            <w:tcW w:w="2965" w:type="dxa"/>
          </w:tcPr>
          <w:p w14:paraId="25968923" w14:textId="641605BA" w:rsidR="00D41FCD" w:rsidRDefault="00D41FCD" w:rsidP="00D41FCD">
            <w:pPr>
              <w:spacing w:line="480" w:lineRule="auto"/>
              <w:jc w:val="center"/>
            </w:pPr>
            <w:r>
              <w:t>40</w:t>
            </w:r>
          </w:p>
        </w:tc>
      </w:tr>
      <w:tr w:rsidR="00B6649A" w14:paraId="4727DED7" w14:textId="77777777" w:rsidTr="007D326A">
        <w:tc>
          <w:tcPr>
            <w:tcW w:w="6385" w:type="dxa"/>
            <w:shd w:val="clear" w:color="auto" w:fill="A19E9E" w:themeFill="background2" w:themeFillShade="BF"/>
          </w:tcPr>
          <w:p w14:paraId="7F87D03B" w14:textId="77777777" w:rsidR="00B6649A" w:rsidRDefault="00B6649A" w:rsidP="007D326A">
            <w:pPr>
              <w:spacing w:line="480" w:lineRule="auto"/>
              <w:rPr>
                <w:color w:val="5E5E5E" w:themeColor="text2"/>
              </w:rPr>
            </w:pPr>
          </w:p>
        </w:tc>
        <w:tc>
          <w:tcPr>
            <w:tcW w:w="2965" w:type="dxa"/>
            <w:shd w:val="clear" w:color="auto" w:fill="A19E9E" w:themeFill="background2" w:themeFillShade="BF"/>
          </w:tcPr>
          <w:p w14:paraId="184C6E15" w14:textId="77777777" w:rsidR="00B6649A" w:rsidRPr="00DE20A8" w:rsidRDefault="00B6649A" w:rsidP="007D326A">
            <w:pPr>
              <w:spacing w:line="480" w:lineRule="auto"/>
              <w:jc w:val="right"/>
              <w:rPr>
                <w:b/>
                <w:bCs/>
                <w:color w:val="5E5E5E" w:themeColor="text2"/>
              </w:rPr>
            </w:pPr>
            <w:r w:rsidRPr="00DE20A8">
              <w:rPr>
                <w:b/>
                <w:bCs/>
              </w:rPr>
              <w:t>0</w:t>
            </w:r>
          </w:p>
        </w:tc>
      </w:tr>
      <w:tr w:rsidR="00B6649A" w14:paraId="7F9C29B4" w14:textId="77777777" w:rsidTr="007D326A">
        <w:tc>
          <w:tcPr>
            <w:tcW w:w="6385" w:type="dxa"/>
            <w:shd w:val="clear" w:color="auto" w:fill="FFC999" w:themeFill="accent2" w:themeFillTint="66"/>
          </w:tcPr>
          <w:p w14:paraId="5F9CB552" w14:textId="77777777" w:rsidR="00B6649A" w:rsidRPr="00CA016F" w:rsidRDefault="00B6649A" w:rsidP="007D326A">
            <w:pPr>
              <w:spacing w:line="480" w:lineRule="auto"/>
            </w:pPr>
            <w:r w:rsidRPr="00CA016F">
              <w:t>Surplus of income over expenditure</w:t>
            </w:r>
          </w:p>
        </w:tc>
        <w:tc>
          <w:tcPr>
            <w:tcW w:w="2965" w:type="dxa"/>
            <w:shd w:val="clear" w:color="auto" w:fill="FFC999" w:themeFill="accent2" w:themeFillTint="66"/>
          </w:tcPr>
          <w:p w14:paraId="19E4F51D" w14:textId="77777777" w:rsidR="00B6649A" w:rsidRPr="00CA016F" w:rsidRDefault="00B6649A" w:rsidP="007D326A">
            <w:pPr>
              <w:spacing w:line="480" w:lineRule="auto"/>
              <w:jc w:val="right"/>
            </w:pPr>
            <w:r>
              <w:t>0</w:t>
            </w:r>
          </w:p>
        </w:tc>
      </w:tr>
    </w:tbl>
    <w:p w14:paraId="24F8EC3B" w14:textId="77777777" w:rsidR="00B6649A" w:rsidRPr="00C84DE4" w:rsidRDefault="00B6649A" w:rsidP="00B6649A">
      <w:pPr>
        <w:spacing w:line="480" w:lineRule="auto"/>
        <w:rPr>
          <w:color w:val="5E5E5E" w:themeColor="text2"/>
        </w:rPr>
      </w:pPr>
    </w:p>
    <w:p w14:paraId="7C8B676D" w14:textId="77777777" w:rsidR="00B6649A" w:rsidRPr="00532AE9" w:rsidRDefault="00B6649A" w:rsidP="00B6649A">
      <w:pPr>
        <w:spacing w:line="360" w:lineRule="auto"/>
      </w:pPr>
    </w:p>
    <w:p w14:paraId="140FD87B" w14:textId="7D00E228" w:rsidR="00C84DE4" w:rsidRDefault="00C84DE4" w:rsidP="00532AE9">
      <w:pPr>
        <w:tabs>
          <w:tab w:val="left" w:pos="3149"/>
        </w:tabs>
        <w:spacing w:line="360" w:lineRule="auto"/>
      </w:pPr>
    </w:p>
    <w:p w14:paraId="16C2742F" w14:textId="27970C7C" w:rsidR="00C84DE4" w:rsidRPr="00532AE9" w:rsidRDefault="00C84DE4" w:rsidP="00532AE9">
      <w:pPr>
        <w:spacing w:line="360" w:lineRule="auto"/>
      </w:pPr>
    </w:p>
    <w:sectPr w:rsidR="00C84DE4" w:rsidRPr="00532AE9" w:rsidSect="00EF7B2D">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8529" w14:textId="77777777" w:rsidR="00603B33" w:rsidRDefault="00603B33" w:rsidP="009B2968">
      <w:r>
        <w:separator/>
      </w:r>
    </w:p>
  </w:endnote>
  <w:endnote w:type="continuationSeparator" w:id="0">
    <w:p w14:paraId="0E2CA386" w14:textId="77777777" w:rsidR="00603B33" w:rsidRDefault="00603B33"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43777467"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97E0A"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20281"/>
      <w:docPartObj>
        <w:docPartGallery w:val="Page Numbers (Bottom of Page)"/>
        <w:docPartUnique/>
      </w:docPartObj>
    </w:sdtPr>
    <w:sdtEndPr>
      <w:rPr>
        <w:noProof/>
      </w:rPr>
    </w:sdtEndPr>
    <w:sdtContent>
      <w:p w14:paraId="5486AE54" w14:textId="57A888AE" w:rsidR="00CE3505" w:rsidRDefault="00CE3505">
        <w:pPr>
          <w:pStyle w:val="Footer"/>
        </w:pPr>
        <w:r>
          <w:fldChar w:fldCharType="begin"/>
        </w:r>
        <w:r>
          <w:instrText xml:space="preserve"> PAGE   \* MERGEFORMAT </w:instrText>
        </w:r>
        <w:r>
          <w:fldChar w:fldCharType="separate"/>
        </w:r>
        <w:r>
          <w:rPr>
            <w:noProof/>
          </w:rPr>
          <w:t>2</w:t>
        </w:r>
        <w:r>
          <w:rPr>
            <w:noProof/>
          </w:rPr>
          <w:fldChar w:fldCharType="end"/>
        </w:r>
      </w:p>
    </w:sdtContent>
  </w:sdt>
  <w:p w14:paraId="30EFB734" w14:textId="3362182D" w:rsidR="009B2968" w:rsidRDefault="009B2968" w:rsidP="00E832AC">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321EA" w14:textId="77777777" w:rsidR="00603B33" w:rsidRDefault="00603B33" w:rsidP="009B2968">
      <w:r>
        <w:separator/>
      </w:r>
    </w:p>
  </w:footnote>
  <w:footnote w:type="continuationSeparator" w:id="0">
    <w:p w14:paraId="5B62C520" w14:textId="77777777" w:rsidR="00603B33" w:rsidRDefault="00603B33"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17" w14:textId="257366D6" w:rsidR="00CC4F80" w:rsidRDefault="00603B33">
    <w:pPr>
      <w:pStyle w:val="Header"/>
    </w:pPr>
    <w:r>
      <w:rPr>
        <w:noProof/>
      </w:rPr>
      <w:pict w14:anchorId="573C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2907" o:spid="_x0000_s2050" type="#_x0000_t75" style="position:absolute;left:0;text-align:left;margin-left:0;margin-top:0;width:494.7pt;height:647.2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50DB" w14:textId="018F15F3" w:rsidR="009B2968" w:rsidRPr="00C84DE4" w:rsidRDefault="00603B33" w:rsidP="00280A35">
    <w:pPr>
      <w:pStyle w:val="Header"/>
      <w:rPr>
        <w:rFonts w:ascii="Times New Roman" w:hAnsi="Times New Roman"/>
        <w:sz w:val="22"/>
        <w:szCs w:val="22"/>
      </w:rPr>
    </w:pPr>
    <w:r>
      <w:rPr>
        <w:rFonts w:ascii="Times New Roman" w:hAnsi="Times New Roman"/>
        <w:noProof/>
        <w:sz w:val="22"/>
        <w:szCs w:val="22"/>
        <w:lang w:eastAsia="en-AU"/>
      </w:rPr>
      <w:pict w14:anchorId="75086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2908" o:spid="_x0000_s2049" type="#_x0000_t75" style="position:absolute;left:0;text-align:left;margin-left:74.15pt;margin-top:54.05pt;width:324.25pt;height:536.15pt;z-index:-251656192;mso-position-horizontal-relative:margin;mso-position-vertical-relative:margin" o:allowincell="f">
          <v:imagedata r:id="rId1" o:title="logo" gain="19661f" blacklevel="26214f"/>
          <w10:wrap anchorx="margin" anchory="margin"/>
        </v:shape>
      </w:pict>
    </w:r>
    <w:r w:rsidR="00C84DE4" w:rsidRPr="00532AE9">
      <w:rPr>
        <w:rFonts w:ascii="Times New Roman" w:hAnsi="Times New Roman"/>
        <w:noProof/>
        <w:sz w:val="22"/>
        <w:szCs w:val="22"/>
        <w:lang w:eastAsia="en-AU"/>
      </w:rPr>
      <mc:AlternateContent>
        <mc:Choice Requires="wps">
          <w:drawing>
            <wp:anchor distT="0" distB="0" distL="114300" distR="114300" simplePos="0" relativeHeight="251658240" behindDoc="0" locked="0" layoutInCell="1" allowOverlap="1" wp14:anchorId="0B991E3A" wp14:editId="78C85489">
              <wp:simplePos x="0" y="0"/>
              <wp:positionH relativeFrom="column">
                <wp:posOffset>0</wp:posOffset>
              </wp:positionH>
              <wp:positionV relativeFrom="margin">
                <wp:posOffset>-397510</wp:posOffset>
              </wp:positionV>
              <wp:extent cx="3438525" cy="45085"/>
              <wp:effectExtent l="0" t="0" r="9525" b="0"/>
              <wp:wrapSquare wrapText="bothSides"/>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38525" cy="45085"/>
                      </a:xfrm>
                      <a:prstGeom prst="rect">
                        <a:avLst/>
                      </a:prstGeom>
                      <a:solidFill>
                        <a:schemeClr val="accent5">
                          <a:lumMod val="7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C5A471C" id="Rectangle 5" o:spid="_x0000_s1026" alt="&quot;&quot;" style="position:absolute;margin-left:0;margin-top:-31.3pt;width:270.7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" fillcolor="#00374d [2408]" stroked="f" strokeweight="2pt">
              <v:stroke miterlimit="4"/>
              <v:textbox inset="3pt,3pt,3pt,3pt"/>
              <w10:wrap type="square" anchory="margin"/>
            </v:rect>
          </w:pict>
        </mc:Fallback>
      </mc:AlternateContent>
    </w:r>
    <w:r w:rsidR="00C84DE4" w:rsidRPr="00532AE9">
      <w:rPr>
        <w:rFonts w:ascii="Times New Roman" w:hAnsi="Times New Roman"/>
        <w:sz w:val="22"/>
        <w:szCs w:val="22"/>
      </w:rPr>
      <w:t>NAME OF DEPARTMENT</w:t>
    </w:r>
    <w:r w:rsidR="009F41F2" w:rsidRPr="00532AE9">
      <w:rPr>
        <w:rFonts w:ascii="Times New Roman" w:hAnsi="Times New Roman"/>
        <w:sz w:val="22"/>
        <w:szCs w:val="22"/>
      </w:rPr>
      <w:t xml:space="preserve"> REPORT</w:t>
    </w:r>
    <w:r w:rsidR="00280A35" w:rsidRPr="00532AE9">
      <w:rPr>
        <w:rFonts w:ascii="Times New Roman" w:hAnsi="Times New Roman"/>
        <w:sz w:val="22"/>
        <w:szCs w:val="22"/>
      </w:rPr>
      <w:t xml:space="preserve"> </w:t>
    </w:r>
    <w:r w:rsidR="00280A35" w:rsidRPr="00C84DE4">
      <w:rPr>
        <w:rFonts w:ascii="Times New Roman" w:hAnsi="Times New Roman"/>
        <w:sz w:val="22"/>
        <w:szCs w:val="22"/>
      </w:rPr>
      <w:t>(</w:t>
    </w:r>
    <w:r w:rsidR="00E7351D">
      <w:rPr>
        <w:rFonts w:ascii="Times New Roman" w:hAnsi="Times New Roman"/>
        <w:sz w:val="22"/>
        <w:szCs w:val="22"/>
      </w:rPr>
      <w:t>JUNE</w:t>
    </w:r>
    <w:r w:rsidR="00280A35" w:rsidRPr="00C84DE4">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22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56C1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5AF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C64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0E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4A6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CA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05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C6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E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A2383"/>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BB75BC"/>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1039F"/>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0D"/>
    <w:rsid w:val="000114EB"/>
    <w:rsid w:val="000359D1"/>
    <w:rsid w:val="00075273"/>
    <w:rsid w:val="00086AFE"/>
    <w:rsid w:val="000931CA"/>
    <w:rsid w:val="00114DA9"/>
    <w:rsid w:val="0017290D"/>
    <w:rsid w:val="0017608F"/>
    <w:rsid w:val="00187632"/>
    <w:rsid w:val="001D390E"/>
    <w:rsid w:val="001F10CD"/>
    <w:rsid w:val="00211CE6"/>
    <w:rsid w:val="00211FD0"/>
    <w:rsid w:val="002366C9"/>
    <w:rsid w:val="00280A35"/>
    <w:rsid w:val="002B520A"/>
    <w:rsid w:val="002E338F"/>
    <w:rsid w:val="00337727"/>
    <w:rsid w:val="003A20EF"/>
    <w:rsid w:val="003A7DA5"/>
    <w:rsid w:val="003E44AB"/>
    <w:rsid w:val="003E6AB7"/>
    <w:rsid w:val="00484D86"/>
    <w:rsid w:val="00496BF6"/>
    <w:rsid w:val="00532AE9"/>
    <w:rsid w:val="00537895"/>
    <w:rsid w:val="005526B1"/>
    <w:rsid w:val="005B509C"/>
    <w:rsid w:val="005E0F17"/>
    <w:rsid w:val="005E2D88"/>
    <w:rsid w:val="00603B33"/>
    <w:rsid w:val="00607425"/>
    <w:rsid w:val="00624E10"/>
    <w:rsid w:val="006615D4"/>
    <w:rsid w:val="006B482F"/>
    <w:rsid w:val="006C60E6"/>
    <w:rsid w:val="006D4550"/>
    <w:rsid w:val="0072640B"/>
    <w:rsid w:val="00742080"/>
    <w:rsid w:val="00775F18"/>
    <w:rsid w:val="007D1389"/>
    <w:rsid w:val="00842926"/>
    <w:rsid w:val="00892E4A"/>
    <w:rsid w:val="008D4FD7"/>
    <w:rsid w:val="00952F7D"/>
    <w:rsid w:val="00955D1D"/>
    <w:rsid w:val="00961CAC"/>
    <w:rsid w:val="009A380C"/>
    <w:rsid w:val="009B2968"/>
    <w:rsid w:val="009B72D4"/>
    <w:rsid w:val="009D4923"/>
    <w:rsid w:val="009E47D5"/>
    <w:rsid w:val="009F41F2"/>
    <w:rsid w:val="00A07DCE"/>
    <w:rsid w:val="00A123DD"/>
    <w:rsid w:val="00A20699"/>
    <w:rsid w:val="00A47214"/>
    <w:rsid w:val="00A602AF"/>
    <w:rsid w:val="00A64F96"/>
    <w:rsid w:val="00A94D2D"/>
    <w:rsid w:val="00AB50A6"/>
    <w:rsid w:val="00AE1434"/>
    <w:rsid w:val="00AE2317"/>
    <w:rsid w:val="00AF6FC4"/>
    <w:rsid w:val="00B11EDA"/>
    <w:rsid w:val="00B56E11"/>
    <w:rsid w:val="00B6649A"/>
    <w:rsid w:val="00BC1596"/>
    <w:rsid w:val="00C0024E"/>
    <w:rsid w:val="00C3007A"/>
    <w:rsid w:val="00C363AF"/>
    <w:rsid w:val="00C815DE"/>
    <w:rsid w:val="00C84DE4"/>
    <w:rsid w:val="00C92908"/>
    <w:rsid w:val="00C95220"/>
    <w:rsid w:val="00C95E87"/>
    <w:rsid w:val="00CC4F80"/>
    <w:rsid w:val="00CE3505"/>
    <w:rsid w:val="00D41FCD"/>
    <w:rsid w:val="00D5782B"/>
    <w:rsid w:val="00E272BD"/>
    <w:rsid w:val="00E31951"/>
    <w:rsid w:val="00E44B70"/>
    <w:rsid w:val="00E64B93"/>
    <w:rsid w:val="00E7351D"/>
    <w:rsid w:val="00E832AC"/>
    <w:rsid w:val="00EA4A50"/>
    <w:rsid w:val="00EF7B2D"/>
    <w:rsid w:val="00F427D8"/>
    <w:rsid w:val="00F4393B"/>
    <w:rsid w:val="00FA620A"/>
    <w:rsid w:val="00FF0D3A"/>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A5F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D8"/>
  </w:style>
  <w:style w:type="paragraph" w:styleId="Heading1">
    <w:name w:val="heading 1"/>
    <w:basedOn w:val="Normal"/>
    <w:next w:val="Normal"/>
    <w:link w:val="Heading1Char"/>
    <w:autoRedefine/>
    <w:qFormat/>
    <w:rsid w:val="00EF7B2D"/>
    <w:pPr>
      <w:spacing w:before="240" w:line="360" w:lineRule="auto"/>
      <w:outlineLvl w:val="0"/>
    </w:pPr>
    <w:rPr>
      <w:b/>
      <w:sz w:val="32"/>
      <w:szCs w:val="26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EF7B2D"/>
    <w:rPr>
      <w:b/>
      <w:sz w:val="32"/>
      <w:szCs w:val="26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Spacing">
    <w:name w:val="No Spacing"/>
    <w:link w:val="NoSpacingChar"/>
    <w:uiPriority w:val="1"/>
    <w:qFormat/>
    <w:rsid w:val="00CC4F80"/>
    <w:rPr>
      <w:rFonts w:eastAsiaTheme="minorEastAsia"/>
      <w:sz w:val="22"/>
      <w:szCs w:val="22"/>
    </w:rPr>
  </w:style>
  <w:style w:type="character" w:customStyle="1" w:styleId="NoSpacingChar">
    <w:name w:val="No Spacing Char"/>
    <w:basedOn w:val="DefaultParagraphFont"/>
    <w:link w:val="NoSpacing"/>
    <w:uiPriority w:val="1"/>
    <w:rsid w:val="00CC4F80"/>
    <w:rPr>
      <w:rFonts w:eastAsiaTheme="minorEastAsia"/>
      <w:sz w:val="22"/>
      <w:szCs w:val="22"/>
    </w:rPr>
  </w:style>
  <w:style w:type="paragraph" w:styleId="ListParagraph">
    <w:name w:val="List Paragraph"/>
    <w:basedOn w:val="Normal"/>
    <w:uiPriority w:val="34"/>
    <w:qFormat/>
    <w:rsid w:val="00C92908"/>
    <w:pPr>
      <w:ind w:left="720"/>
      <w:contextualSpacing/>
    </w:pPr>
  </w:style>
  <w:style w:type="paragraph" w:styleId="TOCHeading">
    <w:name w:val="TOC Heading"/>
    <w:basedOn w:val="Heading1"/>
    <w:next w:val="Normal"/>
    <w:uiPriority w:val="39"/>
    <w:unhideWhenUsed/>
    <w:qFormat/>
    <w:rsid w:val="00C815DE"/>
    <w:pPr>
      <w:keepNext/>
      <w:keepLines/>
      <w:spacing w:line="259" w:lineRule="auto"/>
      <w:outlineLvl w:val="9"/>
    </w:pPr>
    <w:rPr>
      <w:rFonts w:asciiTheme="majorHAnsi" w:eastAsiaTheme="majorEastAsia" w:hAnsiTheme="majorHAnsi" w:cstheme="majorBidi"/>
      <w:b w:val="0"/>
      <w:color w:val="A9890B" w:themeColor="accent1" w:themeShade="BF"/>
      <w:szCs w:val="32"/>
    </w:rPr>
  </w:style>
  <w:style w:type="paragraph" w:styleId="TOC1">
    <w:name w:val="toc 1"/>
    <w:basedOn w:val="Normal"/>
    <w:next w:val="Normal"/>
    <w:autoRedefine/>
    <w:uiPriority w:val="39"/>
    <w:rsid w:val="00C815DE"/>
    <w:pPr>
      <w:spacing w:after="100"/>
    </w:pPr>
  </w:style>
  <w:style w:type="character" w:styleId="Hyperlink">
    <w:name w:val="Hyperlink"/>
    <w:basedOn w:val="DefaultParagraphFont"/>
    <w:uiPriority w:val="99"/>
    <w:unhideWhenUsed/>
    <w:rsid w:val="00C8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7</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2022-07-04T02:55:00Z</dcterms:created>
  <dcterms:modified xsi:type="dcterms:W3CDTF">2022-07-25T10:19:00Z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