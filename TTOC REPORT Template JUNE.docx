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C6E3" w14:textId="77777777" w:rsidR="00A602AF" w:rsidRPr="00532AE9" w:rsidRDefault="00A602AF" w:rsidP="00532AE9">
      <w:pPr>
        <w:spacing w:line="360" w:lineRule="auto"/>
      </w:pPr>
    </w:p>
    <w:p w14:paraId="037BED93" w14:textId="2B58EFE9" w:rsidR="009B2968" w:rsidRPr="00532AE9" w:rsidRDefault="009B2968" w:rsidP="00532AE9">
      <w:pPr>
        <w:spacing w:line="360" w:lineRule="auto"/>
      </w:pPr>
    </w:p>
    <w:p w14:paraId="77036DB5" w14:textId="087525DC" w:rsidR="009B2968" w:rsidRPr="00532AE9" w:rsidRDefault="009B2968" w:rsidP="00532AE9">
      <w:pPr>
        <w:spacing w:line="360" w:lineRule="auto"/>
      </w:pPr>
    </w:p>
    <w:p w14:paraId="5994BD9A" w14:textId="7E0CF859" w:rsidR="00211CE6" w:rsidRPr="00532AE9" w:rsidRDefault="00211CE6" w:rsidP="00532AE9">
      <w:pPr>
        <w:pStyle w:val="GraphicAnchor"/>
        <w:spacing w:line="360" w:lineRule="auto"/>
      </w:pPr>
    </w:p>
    <w:p w14:paraId="00C2AE03" w14:textId="5F50F457" w:rsidR="00211CE6" w:rsidRPr="00532AE9" w:rsidRDefault="00537895" w:rsidP="00532AE9">
      <w:pPr>
        <w:spacing w:line="360" w:lineRule="auto"/>
      </w:pPr>
      <w:r w:rsidRPr="00532AE9">
        <w:rPr>
          <w:noProof/>
        </w:rPr>
        <w:drawing>
          <wp:anchor distT="0" distB="0" distL="114300" distR="114300" simplePos="0" relativeHeight="251659264" behindDoc="0" locked="0" layoutInCell="1" allowOverlap="1" wp14:anchorId="4CE8BEE7" wp14:editId="330571E4">
            <wp:simplePos x="0" y="0"/>
            <wp:positionH relativeFrom="page">
              <wp:posOffset>3076575</wp:posOffset>
            </wp:positionH>
            <wp:positionV relativeFrom="page">
              <wp:posOffset>1150620</wp:posOffset>
            </wp:positionV>
            <wp:extent cx="1695450" cy="314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A6ED1" w14:textId="781ED74C" w:rsidR="00280A35" w:rsidRPr="00532AE9" w:rsidRDefault="00280A35" w:rsidP="00532AE9">
      <w:pPr>
        <w:pStyle w:val="GraphicAnchor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50"/>
      </w:tblGrid>
      <w:tr w:rsidR="00532AE9" w:rsidRPr="00532AE9" w14:paraId="461FCC2D" w14:textId="77777777" w:rsidTr="00AF6FC4">
        <w:trPr>
          <w:trHeight w:val="2341"/>
          <w:jc w:val="center"/>
        </w:trPr>
        <w:tc>
          <w:tcPr>
            <w:tcW w:w="9350" w:type="dxa"/>
            <w:vAlign w:val="center"/>
          </w:tcPr>
          <w:p w14:paraId="5FE7C0D9" w14:textId="77777777" w:rsidR="006615D4" w:rsidRPr="00A83DC2" w:rsidRDefault="006615D4" w:rsidP="006615D4">
            <w:pPr>
              <w:spacing w:after="240"/>
              <w:jc w:val="center"/>
              <w:rPr>
                <w:b/>
                <w:bCs/>
                <w:sz w:val="120"/>
                <w:szCs w:val="120"/>
              </w:rPr>
            </w:pPr>
            <w:bookmarkStart w:id="0" w:name="_Toc100834377"/>
            <w:r w:rsidRPr="00A83DC2">
              <w:rPr>
                <w:b/>
                <w:bCs/>
                <w:sz w:val="120"/>
                <w:szCs w:val="120"/>
              </w:rPr>
              <w:t>MEDIA, TECHNICAL AND INFORMATION</w:t>
            </w:r>
          </w:p>
          <w:p w14:paraId="58DE4170" w14:textId="77777777" w:rsidR="006615D4" w:rsidRPr="00A83DC2" w:rsidRDefault="006615D4" w:rsidP="006615D4">
            <w:pPr>
              <w:spacing w:after="240"/>
              <w:jc w:val="center"/>
              <w:rPr>
                <w:b/>
                <w:bCs/>
                <w:sz w:val="120"/>
                <w:szCs w:val="120"/>
              </w:rPr>
            </w:pPr>
            <w:r w:rsidRPr="00A83DC2">
              <w:rPr>
                <w:b/>
                <w:bCs/>
                <w:sz w:val="120"/>
                <w:szCs w:val="120"/>
              </w:rPr>
              <w:t>REPORT</w:t>
            </w:r>
          </w:p>
          <w:p w14:paraId="1135558D" w14:textId="5B08E855" w:rsidR="00280A35" w:rsidRPr="006615D4" w:rsidRDefault="00280A35" w:rsidP="006615D4">
            <w:pPr>
              <w:spacing w:line="360" w:lineRule="auto"/>
              <w:jc w:val="center"/>
              <w:rPr>
                <w:sz w:val="300"/>
                <w:szCs w:val="300"/>
              </w:rPr>
            </w:pPr>
            <w:bookmarkStart w:id="1" w:name="_Toc102167762"/>
            <w:r w:rsidRPr="00532AE9">
              <w:rPr>
                <w:sz w:val="96"/>
                <w:szCs w:val="96"/>
              </w:rPr>
              <w:t>(</w:t>
            </w:r>
            <w:r w:rsidR="00E7351D">
              <w:rPr>
                <w:sz w:val="96"/>
                <w:szCs w:val="96"/>
              </w:rPr>
              <w:t>JUNE</w:t>
            </w:r>
            <w:r w:rsidRPr="00532AE9">
              <w:rPr>
                <w:sz w:val="96"/>
                <w:szCs w:val="96"/>
              </w:rPr>
              <w:t>)</w:t>
            </w:r>
            <w:bookmarkEnd w:id="0"/>
            <w:bookmarkEnd w:id="1"/>
          </w:p>
        </w:tc>
      </w:tr>
    </w:tbl>
    <w:p w14:paraId="5AFEC19D" w14:textId="7A567FF8" w:rsidR="00C815DE" w:rsidRPr="00532AE9" w:rsidRDefault="00C815DE" w:rsidP="00532AE9">
      <w:pPr>
        <w:spacing w:line="360" w:lineRule="auto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</w:rPr>
        <w:id w:val="320925987"/>
        <w:docPartObj>
          <w:docPartGallery w:val="Table of Contents"/>
          <w:docPartUnique/>
        </w:docPartObj>
      </w:sdtPr>
      <w:sdtEndPr>
        <w:rPr>
          <w:b/>
          <w:bCs/>
          <w:noProof/>
          <w:szCs w:val="28"/>
        </w:rPr>
      </w:sdtEndPr>
      <w:sdtContent>
        <w:p w14:paraId="62DEC464" w14:textId="77777777" w:rsidR="00AF6FC4" w:rsidRDefault="00C815DE" w:rsidP="00AF6FC4">
          <w:pPr>
            <w:pStyle w:val="TOCHeading"/>
            <w:spacing w:line="480" w:lineRule="auto"/>
            <w:jc w:val="center"/>
            <w:rPr>
              <w:noProof/>
            </w:rPr>
          </w:pPr>
          <w:r w:rsidRPr="00532AE9">
            <w:rPr>
              <w:rFonts w:ascii="Times New Roman" w:hAnsi="Times New Roman" w:cs="Times New Roman"/>
              <w:b/>
              <w:bCs/>
              <w:color w:val="auto"/>
              <w:szCs w:val="36"/>
            </w:rPr>
            <w:t>TABLE OF CONTENTS</w:t>
          </w:r>
          <w:r w:rsidRPr="00532AE9">
            <w:rPr>
              <w:color w:val="auto"/>
            </w:rPr>
            <w:fldChar w:fldCharType="begin"/>
          </w:r>
          <w:r w:rsidRPr="00532AE9">
            <w:rPr>
              <w:color w:val="auto"/>
            </w:rPr>
            <w:instrText xml:space="preserve"> TOC \o "1-3" \h \z \u </w:instrText>
          </w:r>
          <w:r w:rsidRPr="00532AE9">
            <w:rPr>
              <w:color w:val="auto"/>
            </w:rPr>
            <w:fldChar w:fldCharType="separate"/>
          </w:r>
        </w:p>
        <w:p w14:paraId="17210B98" w14:textId="14A3A15F" w:rsidR="00AF6FC4" w:rsidRDefault="00742080" w:rsidP="00AF6F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78022" w:history="1">
            <w:r w:rsidR="00AF6FC4" w:rsidRPr="00181862">
              <w:rPr>
                <w:rStyle w:val="Hyperlink"/>
                <w:noProof/>
              </w:rPr>
              <w:t>GENERAL OVERVIEW</w:t>
            </w:r>
            <w:r w:rsidR="00AF6FC4">
              <w:rPr>
                <w:noProof/>
                <w:webHidden/>
              </w:rPr>
              <w:tab/>
            </w:r>
            <w:r w:rsidR="00AF6FC4">
              <w:rPr>
                <w:noProof/>
                <w:webHidden/>
              </w:rPr>
              <w:fldChar w:fldCharType="begin"/>
            </w:r>
            <w:r w:rsidR="00AF6FC4">
              <w:rPr>
                <w:noProof/>
                <w:webHidden/>
              </w:rPr>
              <w:instrText xml:space="preserve"> PAGEREF _Toc103578022 \h </w:instrText>
            </w:r>
            <w:r w:rsidR="00AF6FC4">
              <w:rPr>
                <w:noProof/>
                <w:webHidden/>
              </w:rPr>
            </w:r>
            <w:r w:rsidR="00AF6FC4">
              <w:rPr>
                <w:noProof/>
                <w:webHidden/>
              </w:rPr>
              <w:fldChar w:fldCharType="separate"/>
            </w:r>
            <w:r w:rsidR="00AF6FC4">
              <w:rPr>
                <w:noProof/>
                <w:webHidden/>
              </w:rPr>
              <w:t>2</w:t>
            </w:r>
            <w:r w:rsidR="00AF6FC4">
              <w:rPr>
                <w:noProof/>
                <w:webHidden/>
              </w:rPr>
              <w:fldChar w:fldCharType="end"/>
            </w:r>
          </w:hyperlink>
        </w:p>
        <w:p w14:paraId="69C682D5" w14:textId="0E89F797" w:rsidR="00AF6FC4" w:rsidRDefault="00742080" w:rsidP="00AF6F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78023" w:history="1">
            <w:r w:rsidR="00AF6FC4" w:rsidRPr="00181862">
              <w:rPr>
                <w:rStyle w:val="Hyperlink"/>
                <w:noProof/>
              </w:rPr>
              <w:t>PROJECT(S)</w:t>
            </w:r>
            <w:r w:rsidR="00AF6FC4">
              <w:rPr>
                <w:noProof/>
                <w:webHidden/>
              </w:rPr>
              <w:tab/>
            </w:r>
            <w:r w:rsidR="00AF6FC4">
              <w:rPr>
                <w:noProof/>
                <w:webHidden/>
              </w:rPr>
              <w:fldChar w:fldCharType="begin"/>
            </w:r>
            <w:r w:rsidR="00AF6FC4">
              <w:rPr>
                <w:noProof/>
                <w:webHidden/>
              </w:rPr>
              <w:instrText xml:space="preserve"> PAGEREF _Toc103578023 \h </w:instrText>
            </w:r>
            <w:r w:rsidR="00AF6FC4">
              <w:rPr>
                <w:noProof/>
                <w:webHidden/>
              </w:rPr>
            </w:r>
            <w:r w:rsidR="00AF6FC4">
              <w:rPr>
                <w:noProof/>
                <w:webHidden/>
              </w:rPr>
              <w:fldChar w:fldCharType="separate"/>
            </w:r>
            <w:r w:rsidR="00AF6FC4">
              <w:rPr>
                <w:noProof/>
                <w:webHidden/>
              </w:rPr>
              <w:t>3</w:t>
            </w:r>
            <w:r w:rsidR="00AF6FC4">
              <w:rPr>
                <w:noProof/>
                <w:webHidden/>
              </w:rPr>
              <w:fldChar w:fldCharType="end"/>
            </w:r>
          </w:hyperlink>
        </w:p>
        <w:p w14:paraId="7F96238E" w14:textId="143E09AA" w:rsidR="00AF6FC4" w:rsidRDefault="00742080" w:rsidP="00AF6F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78024" w:history="1">
            <w:r w:rsidR="00AF6FC4" w:rsidRPr="00181862">
              <w:rPr>
                <w:rStyle w:val="Hyperlink"/>
                <w:noProof/>
              </w:rPr>
              <w:t>ASSIGNMENTS</w:t>
            </w:r>
            <w:r w:rsidR="00AF6FC4">
              <w:rPr>
                <w:noProof/>
                <w:webHidden/>
              </w:rPr>
              <w:tab/>
            </w:r>
            <w:r w:rsidR="00AF6FC4">
              <w:rPr>
                <w:noProof/>
                <w:webHidden/>
              </w:rPr>
              <w:fldChar w:fldCharType="begin"/>
            </w:r>
            <w:r w:rsidR="00AF6FC4">
              <w:rPr>
                <w:noProof/>
                <w:webHidden/>
              </w:rPr>
              <w:instrText xml:space="preserve"> PAGEREF _Toc103578024 \h </w:instrText>
            </w:r>
            <w:r w:rsidR="00AF6FC4">
              <w:rPr>
                <w:noProof/>
                <w:webHidden/>
              </w:rPr>
            </w:r>
            <w:r w:rsidR="00AF6FC4">
              <w:rPr>
                <w:noProof/>
                <w:webHidden/>
              </w:rPr>
              <w:fldChar w:fldCharType="separate"/>
            </w:r>
            <w:r w:rsidR="00AF6FC4">
              <w:rPr>
                <w:noProof/>
                <w:webHidden/>
              </w:rPr>
              <w:t>4</w:t>
            </w:r>
            <w:r w:rsidR="00AF6FC4">
              <w:rPr>
                <w:noProof/>
                <w:webHidden/>
              </w:rPr>
              <w:fldChar w:fldCharType="end"/>
            </w:r>
          </w:hyperlink>
        </w:p>
        <w:p w14:paraId="3DDEFA4B" w14:textId="41CABB27" w:rsidR="00AF6FC4" w:rsidRDefault="00742080" w:rsidP="00AF6F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78025" w:history="1">
            <w:r w:rsidR="00AF6FC4" w:rsidRPr="00181862">
              <w:rPr>
                <w:rStyle w:val="Hyperlink"/>
                <w:noProof/>
              </w:rPr>
              <w:t>TIMELINES FOR PROJECTS</w:t>
            </w:r>
            <w:r w:rsidR="00AF6FC4">
              <w:rPr>
                <w:noProof/>
                <w:webHidden/>
              </w:rPr>
              <w:tab/>
            </w:r>
            <w:r w:rsidR="00AF6FC4">
              <w:rPr>
                <w:noProof/>
                <w:webHidden/>
              </w:rPr>
              <w:fldChar w:fldCharType="begin"/>
            </w:r>
            <w:r w:rsidR="00AF6FC4">
              <w:rPr>
                <w:noProof/>
                <w:webHidden/>
              </w:rPr>
              <w:instrText xml:space="preserve"> PAGEREF _Toc103578025 \h </w:instrText>
            </w:r>
            <w:r w:rsidR="00AF6FC4">
              <w:rPr>
                <w:noProof/>
                <w:webHidden/>
              </w:rPr>
            </w:r>
            <w:r w:rsidR="00AF6FC4">
              <w:rPr>
                <w:noProof/>
                <w:webHidden/>
              </w:rPr>
              <w:fldChar w:fldCharType="separate"/>
            </w:r>
            <w:r w:rsidR="00AF6FC4">
              <w:rPr>
                <w:noProof/>
                <w:webHidden/>
              </w:rPr>
              <w:t>5</w:t>
            </w:r>
            <w:r w:rsidR="00AF6FC4">
              <w:rPr>
                <w:noProof/>
                <w:webHidden/>
              </w:rPr>
              <w:fldChar w:fldCharType="end"/>
            </w:r>
          </w:hyperlink>
        </w:p>
        <w:p w14:paraId="2E34E4E4" w14:textId="266A7AA6" w:rsidR="00AF6FC4" w:rsidRDefault="00742080" w:rsidP="00AF6F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78026" w:history="1">
            <w:r w:rsidR="00AF6FC4" w:rsidRPr="00181862">
              <w:rPr>
                <w:rStyle w:val="Hyperlink"/>
                <w:noProof/>
              </w:rPr>
              <w:t>STRATEGIES FOR EXECUTION OF PROJECTS</w:t>
            </w:r>
            <w:r w:rsidR="00AF6FC4">
              <w:rPr>
                <w:noProof/>
                <w:webHidden/>
              </w:rPr>
              <w:tab/>
            </w:r>
            <w:r w:rsidR="00AF6FC4">
              <w:rPr>
                <w:noProof/>
                <w:webHidden/>
              </w:rPr>
              <w:fldChar w:fldCharType="begin"/>
            </w:r>
            <w:r w:rsidR="00AF6FC4">
              <w:rPr>
                <w:noProof/>
                <w:webHidden/>
              </w:rPr>
              <w:instrText xml:space="preserve"> PAGEREF _Toc103578026 \h </w:instrText>
            </w:r>
            <w:r w:rsidR="00AF6FC4">
              <w:rPr>
                <w:noProof/>
                <w:webHidden/>
              </w:rPr>
            </w:r>
            <w:r w:rsidR="00AF6FC4">
              <w:rPr>
                <w:noProof/>
                <w:webHidden/>
              </w:rPr>
              <w:fldChar w:fldCharType="separate"/>
            </w:r>
            <w:r w:rsidR="00AF6FC4">
              <w:rPr>
                <w:noProof/>
                <w:webHidden/>
              </w:rPr>
              <w:t>6</w:t>
            </w:r>
            <w:r w:rsidR="00AF6FC4">
              <w:rPr>
                <w:noProof/>
                <w:webHidden/>
              </w:rPr>
              <w:fldChar w:fldCharType="end"/>
            </w:r>
          </w:hyperlink>
        </w:p>
        <w:p w14:paraId="3E3DC9E8" w14:textId="62790DF6" w:rsidR="00AF6FC4" w:rsidRDefault="00742080" w:rsidP="00AF6F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78027" w:history="1">
            <w:r w:rsidR="00AF6FC4" w:rsidRPr="00181862">
              <w:rPr>
                <w:rStyle w:val="Hyperlink"/>
                <w:noProof/>
              </w:rPr>
              <w:t>PROGRESS REPORT</w:t>
            </w:r>
            <w:r w:rsidR="00AF6FC4">
              <w:rPr>
                <w:noProof/>
                <w:webHidden/>
              </w:rPr>
              <w:tab/>
            </w:r>
            <w:r w:rsidR="00AF6FC4">
              <w:rPr>
                <w:noProof/>
                <w:webHidden/>
              </w:rPr>
              <w:fldChar w:fldCharType="begin"/>
            </w:r>
            <w:r w:rsidR="00AF6FC4">
              <w:rPr>
                <w:noProof/>
                <w:webHidden/>
              </w:rPr>
              <w:instrText xml:space="preserve"> PAGEREF _Toc103578027 \h </w:instrText>
            </w:r>
            <w:r w:rsidR="00AF6FC4">
              <w:rPr>
                <w:noProof/>
                <w:webHidden/>
              </w:rPr>
            </w:r>
            <w:r w:rsidR="00AF6FC4">
              <w:rPr>
                <w:noProof/>
                <w:webHidden/>
              </w:rPr>
              <w:fldChar w:fldCharType="separate"/>
            </w:r>
            <w:r w:rsidR="00AF6FC4">
              <w:rPr>
                <w:noProof/>
                <w:webHidden/>
              </w:rPr>
              <w:t>7</w:t>
            </w:r>
            <w:r w:rsidR="00AF6FC4">
              <w:rPr>
                <w:noProof/>
                <w:webHidden/>
              </w:rPr>
              <w:fldChar w:fldCharType="end"/>
            </w:r>
          </w:hyperlink>
        </w:p>
        <w:p w14:paraId="6377A345" w14:textId="5517323C" w:rsidR="00AF6FC4" w:rsidRDefault="00742080" w:rsidP="00AF6F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78028" w:history="1">
            <w:r w:rsidR="00AF6FC4" w:rsidRPr="00181862">
              <w:rPr>
                <w:rStyle w:val="Hyperlink"/>
                <w:noProof/>
              </w:rPr>
              <w:t>FINANCIAL STATEMENT OF THE DEPARTMENT</w:t>
            </w:r>
            <w:r w:rsidR="00AF6FC4">
              <w:rPr>
                <w:noProof/>
                <w:webHidden/>
              </w:rPr>
              <w:tab/>
            </w:r>
            <w:r w:rsidR="00AF6FC4">
              <w:rPr>
                <w:noProof/>
                <w:webHidden/>
              </w:rPr>
              <w:fldChar w:fldCharType="begin"/>
            </w:r>
            <w:r w:rsidR="00AF6FC4">
              <w:rPr>
                <w:noProof/>
                <w:webHidden/>
              </w:rPr>
              <w:instrText xml:space="preserve"> PAGEREF _Toc103578028 \h </w:instrText>
            </w:r>
            <w:r w:rsidR="00AF6FC4">
              <w:rPr>
                <w:noProof/>
                <w:webHidden/>
              </w:rPr>
            </w:r>
            <w:r w:rsidR="00AF6FC4">
              <w:rPr>
                <w:noProof/>
                <w:webHidden/>
              </w:rPr>
              <w:fldChar w:fldCharType="separate"/>
            </w:r>
            <w:r w:rsidR="00AF6FC4">
              <w:rPr>
                <w:noProof/>
                <w:webHidden/>
              </w:rPr>
              <w:t>8</w:t>
            </w:r>
            <w:r w:rsidR="00AF6FC4">
              <w:rPr>
                <w:noProof/>
                <w:webHidden/>
              </w:rPr>
              <w:fldChar w:fldCharType="end"/>
            </w:r>
          </w:hyperlink>
        </w:p>
        <w:p w14:paraId="7FBF6DAC" w14:textId="1ADF012C" w:rsidR="00AF6FC4" w:rsidRDefault="00742080" w:rsidP="00AF6F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78029" w:history="1">
            <w:r w:rsidR="00AF6FC4" w:rsidRPr="00181862">
              <w:rPr>
                <w:rStyle w:val="Hyperlink"/>
                <w:noProof/>
              </w:rPr>
              <w:t>WELFARE OF THE DEPARTMENT</w:t>
            </w:r>
            <w:r w:rsidR="00AF6FC4">
              <w:rPr>
                <w:noProof/>
                <w:webHidden/>
              </w:rPr>
              <w:tab/>
            </w:r>
            <w:r w:rsidR="00AF6FC4">
              <w:rPr>
                <w:noProof/>
                <w:webHidden/>
              </w:rPr>
              <w:fldChar w:fldCharType="begin"/>
            </w:r>
            <w:r w:rsidR="00AF6FC4">
              <w:rPr>
                <w:noProof/>
                <w:webHidden/>
              </w:rPr>
              <w:instrText xml:space="preserve"> PAGEREF _Toc103578029 \h </w:instrText>
            </w:r>
            <w:r w:rsidR="00AF6FC4">
              <w:rPr>
                <w:noProof/>
                <w:webHidden/>
              </w:rPr>
            </w:r>
            <w:r w:rsidR="00AF6FC4">
              <w:rPr>
                <w:noProof/>
                <w:webHidden/>
              </w:rPr>
              <w:fldChar w:fldCharType="separate"/>
            </w:r>
            <w:r w:rsidR="00AF6FC4">
              <w:rPr>
                <w:noProof/>
                <w:webHidden/>
              </w:rPr>
              <w:t>9</w:t>
            </w:r>
            <w:r w:rsidR="00AF6FC4">
              <w:rPr>
                <w:noProof/>
                <w:webHidden/>
              </w:rPr>
              <w:fldChar w:fldCharType="end"/>
            </w:r>
          </w:hyperlink>
        </w:p>
        <w:p w14:paraId="6DDF56FE" w14:textId="7EC245B6" w:rsidR="00AF6FC4" w:rsidRDefault="00742080" w:rsidP="00AF6FC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78030" w:history="1">
            <w:r w:rsidR="00AF6FC4" w:rsidRPr="00181862">
              <w:rPr>
                <w:rStyle w:val="Hyperlink"/>
                <w:noProof/>
              </w:rPr>
              <w:t>APPENDICES</w:t>
            </w:r>
            <w:r w:rsidR="00AF6FC4">
              <w:rPr>
                <w:noProof/>
                <w:webHidden/>
              </w:rPr>
              <w:tab/>
            </w:r>
            <w:r w:rsidR="00AF6FC4">
              <w:rPr>
                <w:noProof/>
                <w:webHidden/>
              </w:rPr>
              <w:fldChar w:fldCharType="begin"/>
            </w:r>
            <w:r w:rsidR="00AF6FC4">
              <w:rPr>
                <w:noProof/>
                <w:webHidden/>
              </w:rPr>
              <w:instrText xml:space="preserve"> PAGEREF _Toc103578030 \h </w:instrText>
            </w:r>
            <w:r w:rsidR="00AF6FC4">
              <w:rPr>
                <w:noProof/>
                <w:webHidden/>
              </w:rPr>
            </w:r>
            <w:r w:rsidR="00AF6FC4">
              <w:rPr>
                <w:noProof/>
                <w:webHidden/>
              </w:rPr>
              <w:fldChar w:fldCharType="separate"/>
            </w:r>
            <w:r w:rsidR="00AF6FC4">
              <w:rPr>
                <w:noProof/>
                <w:webHidden/>
              </w:rPr>
              <w:t>10</w:t>
            </w:r>
            <w:r w:rsidR="00AF6FC4">
              <w:rPr>
                <w:noProof/>
                <w:webHidden/>
              </w:rPr>
              <w:fldChar w:fldCharType="end"/>
            </w:r>
          </w:hyperlink>
        </w:p>
        <w:p w14:paraId="667CAF07" w14:textId="018A3804" w:rsidR="00C815DE" w:rsidRPr="00532AE9" w:rsidRDefault="00C815DE" w:rsidP="00AF6FC4">
          <w:pPr>
            <w:spacing w:line="480" w:lineRule="auto"/>
          </w:pPr>
          <w:r w:rsidRPr="00532AE9">
            <w:rPr>
              <w:b/>
              <w:bCs/>
              <w:noProof/>
            </w:rPr>
            <w:fldChar w:fldCharType="end"/>
          </w:r>
        </w:p>
      </w:sdtContent>
    </w:sdt>
    <w:p w14:paraId="6378486D" w14:textId="187F56D7" w:rsidR="00C815DE" w:rsidRPr="00532AE9" w:rsidRDefault="00C815DE" w:rsidP="00532AE9">
      <w:pPr>
        <w:spacing w:line="360" w:lineRule="auto"/>
      </w:pPr>
    </w:p>
    <w:p w14:paraId="68333664" w14:textId="0FBA94B0" w:rsidR="00C815DE" w:rsidRPr="00532AE9" w:rsidRDefault="00C815DE" w:rsidP="00532AE9">
      <w:pPr>
        <w:spacing w:line="360" w:lineRule="auto"/>
      </w:pPr>
    </w:p>
    <w:p w14:paraId="03E6EF2B" w14:textId="4D72062F" w:rsidR="00C815DE" w:rsidRPr="00532AE9" w:rsidRDefault="00C815DE" w:rsidP="00532AE9">
      <w:pPr>
        <w:spacing w:line="360" w:lineRule="auto"/>
      </w:pPr>
    </w:p>
    <w:p w14:paraId="2A641071" w14:textId="5BD790F2" w:rsidR="00C815DE" w:rsidRPr="00532AE9" w:rsidRDefault="00C815DE" w:rsidP="00532AE9">
      <w:pPr>
        <w:spacing w:line="360" w:lineRule="auto"/>
      </w:pPr>
    </w:p>
    <w:p w14:paraId="77E08235" w14:textId="7AF0137A" w:rsidR="00C815DE" w:rsidRPr="00532AE9" w:rsidRDefault="00C815DE" w:rsidP="00532AE9">
      <w:pPr>
        <w:spacing w:line="360" w:lineRule="auto"/>
      </w:pPr>
    </w:p>
    <w:p w14:paraId="672822A2" w14:textId="09C58FAD" w:rsidR="00C815DE" w:rsidRPr="00532AE9" w:rsidRDefault="00C815DE" w:rsidP="00532AE9">
      <w:pPr>
        <w:spacing w:line="360" w:lineRule="auto"/>
      </w:pPr>
    </w:p>
    <w:p w14:paraId="0651D8E4" w14:textId="77777777" w:rsidR="00532AE9" w:rsidRPr="00532AE9" w:rsidRDefault="00532AE9" w:rsidP="00AF6FC4">
      <w:pPr>
        <w:spacing w:line="360" w:lineRule="auto"/>
      </w:pPr>
    </w:p>
    <w:p w14:paraId="168A9616" w14:textId="77777777" w:rsidR="00EF7B2D" w:rsidRPr="00532AE9" w:rsidRDefault="00EF7B2D" w:rsidP="00532AE9">
      <w:pPr>
        <w:spacing w:line="360" w:lineRule="auto"/>
      </w:pPr>
    </w:p>
    <w:p w14:paraId="7677BA86" w14:textId="77777777" w:rsidR="00FF0D3A" w:rsidRDefault="00FF0D3A" w:rsidP="00532AE9">
      <w:pPr>
        <w:pStyle w:val="Heading1"/>
      </w:pPr>
      <w:bookmarkStart w:id="2" w:name="_Toc103578022"/>
    </w:p>
    <w:p w14:paraId="65B6AA02" w14:textId="122D7F42" w:rsidR="006D4550" w:rsidRPr="00532AE9" w:rsidRDefault="006D4550" w:rsidP="00532AE9">
      <w:pPr>
        <w:pStyle w:val="Heading1"/>
      </w:pPr>
      <w:r w:rsidRPr="00532AE9">
        <w:lastRenderedPageBreak/>
        <w:t>GENERAL OVERVIEW</w:t>
      </w:r>
      <w:bookmarkEnd w:id="2"/>
    </w:p>
    <w:p w14:paraId="6345546A" w14:textId="7835601D" w:rsidR="005E2D88" w:rsidRPr="00532AE9" w:rsidRDefault="005E2D88" w:rsidP="00532AE9">
      <w:pPr>
        <w:spacing w:line="360" w:lineRule="auto"/>
        <w:jc w:val="both"/>
      </w:pPr>
      <w:r w:rsidRPr="00532AE9">
        <w:t xml:space="preserve">Summary of projects/activities/achievements/etc. both completed and ongoing in the month </w:t>
      </w:r>
    </w:p>
    <w:p w14:paraId="387B2DCC" w14:textId="6BE16CC1" w:rsidR="005E2D88" w:rsidRPr="00532AE9" w:rsidRDefault="005E2D88" w:rsidP="00532AE9">
      <w:pPr>
        <w:spacing w:line="360" w:lineRule="auto"/>
        <w:jc w:val="both"/>
      </w:pPr>
      <w:r w:rsidRPr="00532AE9">
        <w:t>Core focus of the department in the month (summary)</w:t>
      </w:r>
    </w:p>
    <w:p w14:paraId="28B33B39" w14:textId="6413EAA4" w:rsidR="005E2D88" w:rsidRPr="00532AE9" w:rsidRDefault="005E2D88" w:rsidP="00532AE9">
      <w:pPr>
        <w:spacing w:line="360" w:lineRule="auto"/>
        <w:jc w:val="both"/>
      </w:pPr>
      <w:r w:rsidRPr="00532AE9">
        <w:t>Summary of upcoming projects/activities/etc.</w:t>
      </w:r>
    </w:p>
    <w:p w14:paraId="7961B5A3" w14:textId="77777777" w:rsidR="00211FD0" w:rsidRPr="00532AE9" w:rsidRDefault="00211FD0" w:rsidP="00532AE9">
      <w:pPr>
        <w:spacing w:line="360" w:lineRule="auto"/>
        <w:jc w:val="both"/>
      </w:pPr>
    </w:p>
    <w:p w14:paraId="22D9685B" w14:textId="09852043" w:rsidR="00C92908" w:rsidRPr="00532AE9" w:rsidRDefault="00C92908" w:rsidP="00532AE9">
      <w:pPr>
        <w:spacing w:after="240" w:line="360" w:lineRule="auto"/>
        <w:jc w:val="both"/>
      </w:pPr>
    </w:p>
    <w:p w14:paraId="53335C77" w14:textId="746F2EEC" w:rsidR="00C92908" w:rsidRPr="00532AE9" w:rsidRDefault="00C92908" w:rsidP="00532AE9">
      <w:pPr>
        <w:spacing w:after="240" w:line="360" w:lineRule="auto"/>
        <w:jc w:val="both"/>
      </w:pPr>
    </w:p>
    <w:p w14:paraId="686810F0" w14:textId="7B5EB51B" w:rsidR="00C92908" w:rsidRPr="00532AE9" w:rsidRDefault="00C92908" w:rsidP="00532AE9">
      <w:pPr>
        <w:spacing w:after="240" w:line="360" w:lineRule="auto"/>
        <w:jc w:val="both"/>
      </w:pPr>
    </w:p>
    <w:p w14:paraId="7B56B88D" w14:textId="48F30138" w:rsidR="00C92908" w:rsidRPr="00532AE9" w:rsidRDefault="00C92908" w:rsidP="00532AE9">
      <w:pPr>
        <w:spacing w:after="240" w:line="360" w:lineRule="auto"/>
        <w:jc w:val="both"/>
      </w:pPr>
    </w:p>
    <w:p w14:paraId="2D828EE5" w14:textId="2C278B65" w:rsidR="00C92908" w:rsidRPr="00532AE9" w:rsidRDefault="00C92908" w:rsidP="00532AE9">
      <w:pPr>
        <w:spacing w:after="240" w:line="360" w:lineRule="auto"/>
        <w:jc w:val="both"/>
      </w:pPr>
    </w:p>
    <w:p w14:paraId="465A4BDA" w14:textId="5BB107E1" w:rsidR="00C92908" w:rsidRPr="00532AE9" w:rsidRDefault="00C92908" w:rsidP="00532AE9">
      <w:pPr>
        <w:spacing w:before="240" w:after="240" w:line="360" w:lineRule="auto"/>
        <w:jc w:val="both"/>
      </w:pPr>
    </w:p>
    <w:p w14:paraId="31883B73" w14:textId="525D7628" w:rsidR="005E2D88" w:rsidRPr="00532AE9" w:rsidRDefault="005E2D88" w:rsidP="00532AE9">
      <w:pPr>
        <w:spacing w:before="240" w:after="240" w:line="360" w:lineRule="auto"/>
        <w:jc w:val="both"/>
      </w:pPr>
    </w:p>
    <w:p w14:paraId="668AAC07" w14:textId="70F67E07" w:rsidR="005E2D88" w:rsidRPr="00532AE9" w:rsidRDefault="005E2D88" w:rsidP="00532AE9">
      <w:pPr>
        <w:spacing w:before="240" w:after="240" w:line="360" w:lineRule="auto"/>
        <w:jc w:val="both"/>
      </w:pPr>
    </w:p>
    <w:p w14:paraId="71C76ADE" w14:textId="77777777" w:rsidR="005E2D88" w:rsidRPr="00532AE9" w:rsidRDefault="005E2D88" w:rsidP="00532AE9">
      <w:pPr>
        <w:spacing w:before="240" w:after="240" w:line="360" w:lineRule="auto"/>
        <w:jc w:val="both"/>
      </w:pPr>
    </w:p>
    <w:p w14:paraId="1DD0AF13" w14:textId="3860132A" w:rsidR="00C815DE" w:rsidRPr="00532AE9" w:rsidRDefault="00C815DE" w:rsidP="00532AE9">
      <w:pPr>
        <w:spacing w:before="240" w:after="240" w:line="360" w:lineRule="auto"/>
        <w:jc w:val="both"/>
      </w:pPr>
    </w:p>
    <w:p w14:paraId="58CC14CA" w14:textId="28465DC1" w:rsidR="00C84DE4" w:rsidRPr="00532AE9" w:rsidRDefault="00C84DE4" w:rsidP="00532AE9">
      <w:pPr>
        <w:spacing w:before="240" w:after="240" w:line="360" w:lineRule="auto"/>
        <w:jc w:val="both"/>
      </w:pPr>
    </w:p>
    <w:p w14:paraId="3BDBA546" w14:textId="61956F94" w:rsidR="00FF51BC" w:rsidRPr="00532AE9" w:rsidRDefault="00FF51BC" w:rsidP="00532AE9">
      <w:pPr>
        <w:spacing w:line="360" w:lineRule="auto"/>
        <w:rPr>
          <w:b/>
          <w:sz w:val="32"/>
          <w:szCs w:val="260"/>
        </w:rPr>
      </w:pPr>
    </w:p>
    <w:p w14:paraId="3CE66432" w14:textId="6D9EAD6D" w:rsidR="00532AE9" w:rsidRPr="00532AE9" w:rsidRDefault="00532AE9" w:rsidP="00532AE9">
      <w:pPr>
        <w:spacing w:line="360" w:lineRule="auto"/>
        <w:rPr>
          <w:b/>
          <w:sz w:val="32"/>
          <w:szCs w:val="260"/>
        </w:rPr>
      </w:pPr>
    </w:p>
    <w:p w14:paraId="7480FA68" w14:textId="77777777" w:rsidR="00532AE9" w:rsidRPr="00532AE9" w:rsidRDefault="00532AE9" w:rsidP="00532AE9">
      <w:pPr>
        <w:spacing w:line="360" w:lineRule="auto"/>
      </w:pPr>
    </w:p>
    <w:p w14:paraId="0B00A43D" w14:textId="77777777" w:rsidR="0072640B" w:rsidRDefault="0072640B" w:rsidP="00532AE9">
      <w:pPr>
        <w:pStyle w:val="Heading1"/>
      </w:pPr>
      <w:bookmarkStart w:id="3" w:name="_Toc103578023"/>
    </w:p>
    <w:p w14:paraId="06885CA1" w14:textId="45633BF9" w:rsidR="00532AE9" w:rsidRDefault="00C92908" w:rsidP="00532AE9">
      <w:pPr>
        <w:pStyle w:val="Heading1"/>
      </w:pPr>
      <w:r w:rsidRPr="00532AE9">
        <w:t>PROJECT(S)</w:t>
      </w:r>
      <w:bookmarkEnd w:id="3"/>
      <w:r w:rsidR="00607425" w:rsidRPr="00532AE9">
        <w:t xml:space="preserve"> </w:t>
      </w:r>
    </w:p>
    <w:p w14:paraId="1B9A5D2D" w14:textId="0BF551E8" w:rsidR="00892E4A" w:rsidRDefault="00892E4A" w:rsidP="00892E4A"/>
    <w:p w14:paraId="5D53DA7E" w14:textId="1397579D" w:rsidR="00892E4A" w:rsidRDefault="00892E4A" w:rsidP="00892E4A"/>
    <w:p w14:paraId="3008DD9B" w14:textId="3052950F" w:rsidR="00892E4A" w:rsidRDefault="00892E4A" w:rsidP="00892E4A"/>
    <w:p w14:paraId="6B2D2F7F" w14:textId="6BAFD196" w:rsidR="00892E4A" w:rsidRDefault="00892E4A" w:rsidP="00892E4A"/>
    <w:p w14:paraId="530859C2" w14:textId="5EE47641" w:rsidR="00892E4A" w:rsidRDefault="00892E4A" w:rsidP="00892E4A"/>
    <w:p w14:paraId="7D998196" w14:textId="02D5E7B8" w:rsidR="00892E4A" w:rsidRDefault="00892E4A" w:rsidP="00892E4A"/>
    <w:p w14:paraId="63272854" w14:textId="5ABC222A" w:rsidR="00892E4A" w:rsidRDefault="00892E4A" w:rsidP="00892E4A"/>
    <w:p w14:paraId="7E7798CB" w14:textId="02AB9483" w:rsidR="00892E4A" w:rsidRDefault="00892E4A" w:rsidP="00892E4A"/>
    <w:p w14:paraId="0B6D1A91" w14:textId="054F616D" w:rsidR="00892E4A" w:rsidRDefault="00892E4A" w:rsidP="00892E4A"/>
    <w:p w14:paraId="51594AF2" w14:textId="47D7483F" w:rsidR="00892E4A" w:rsidRDefault="00892E4A" w:rsidP="00892E4A"/>
    <w:p w14:paraId="28FB7E6B" w14:textId="5E86A8DD" w:rsidR="00892E4A" w:rsidRDefault="00892E4A" w:rsidP="00892E4A"/>
    <w:p w14:paraId="6F090C1C" w14:textId="338B1C69" w:rsidR="00892E4A" w:rsidRDefault="00892E4A" w:rsidP="00892E4A"/>
    <w:p w14:paraId="7ACDB7A4" w14:textId="674FA98A" w:rsidR="00892E4A" w:rsidRDefault="00892E4A" w:rsidP="00892E4A"/>
    <w:p w14:paraId="7627F882" w14:textId="4F3AA3C4" w:rsidR="00892E4A" w:rsidRDefault="00892E4A" w:rsidP="00892E4A"/>
    <w:p w14:paraId="17A963AF" w14:textId="68E6525B" w:rsidR="00892E4A" w:rsidRDefault="00892E4A" w:rsidP="00892E4A"/>
    <w:p w14:paraId="66F264CB" w14:textId="7BCF4EFE" w:rsidR="00892E4A" w:rsidRDefault="00892E4A" w:rsidP="00892E4A"/>
    <w:p w14:paraId="5B1666B3" w14:textId="32AC5060" w:rsidR="00892E4A" w:rsidRDefault="00892E4A" w:rsidP="00892E4A"/>
    <w:p w14:paraId="179434D1" w14:textId="5ABEC27E" w:rsidR="00892E4A" w:rsidRDefault="00892E4A" w:rsidP="00892E4A"/>
    <w:p w14:paraId="63383264" w14:textId="2EBE7719" w:rsidR="00892E4A" w:rsidRDefault="00892E4A" w:rsidP="00892E4A"/>
    <w:p w14:paraId="5BEBD1BF" w14:textId="3B37A955" w:rsidR="00892E4A" w:rsidRDefault="00892E4A" w:rsidP="00892E4A"/>
    <w:p w14:paraId="6167EC22" w14:textId="6483BC17" w:rsidR="00892E4A" w:rsidRDefault="00892E4A" w:rsidP="00892E4A"/>
    <w:p w14:paraId="2CD3BB0A" w14:textId="4C09F2DD" w:rsidR="00892E4A" w:rsidRDefault="00892E4A" w:rsidP="00892E4A"/>
    <w:p w14:paraId="34B6E01A" w14:textId="45BC30C0" w:rsidR="00892E4A" w:rsidRDefault="00892E4A" w:rsidP="00892E4A"/>
    <w:p w14:paraId="5FA713EF" w14:textId="655DAD4F" w:rsidR="00892E4A" w:rsidRDefault="00892E4A" w:rsidP="00892E4A"/>
    <w:p w14:paraId="55CE9560" w14:textId="3C813B68" w:rsidR="00892E4A" w:rsidRDefault="00892E4A" w:rsidP="00892E4A"/>
    <w:p w14:paraId="44D0EA89" w14:textId="59A09CF2" w:rsidR="00892E4A" w:rsidRDefault="00892E4A" w:rsidP="00892E4A"/>
    <w:p w14:paraId="01B1CB2E" w14:textId="5901FF39" w:rsidR="00892E4A" w:rsidRDefault="00892E4A" w:rsidP="00892E4A"/>
    <w:p w14:paraId="3CA92093" w14:textId="2954650F" w:rsidR="00892E4A" w:rsidRDefault="00892E4A" w:rsidP="00892E4A"/>
    <w:p w14:paraId="25B5C964" w14:textId="242E3C9D" w:rsidR="00892E4A" w:rsidRDefault="00892E4A" w:rsidP="00892E4A"/>
    <w:p w14:paraId="1CD822B0" w14:textId="058A8067" w:rsidR="00892E4A" w:rsidRDefault="00892E4A" w:rsidP="00892E4A"/>
    <w:p w14:paraId="2D6CA764" w14:textId="5D311E3D" w:rsidR="00892E4A" w:rsidRDefault="00892E4A" w:rsidP="00892E4A"/>
    <w:p w14:paraId="4061E8CB" w14:textId="514ABC94" w:rsidR="00892E4A" w:rsidRDefault="00892E4A" w:rsidP="00892E4A"/>
    <w:p w14:paraId="3B314A50" w14:textId="1B3F1C90" w:rsidR="00892E4A" w:rsidRDefault="00892E4A" w:rsidP="00892E4A"/>
    <w:p w14:paraId="5F377B5B" w14:textId="3951F32D" w:rsidR="00892E4A" w:rsidRDefault="00892E4A" w:rsidP="00892E4A"/>
    <w:p w14:paraId="17EAD4A0" w14:textId="2FA8EAF3" w:rsidR="00892E4A" w:rsidRDefault="00892E4A" w:rsidP="00892E4A"/>
    <w:p w14:paraId="7E4A35DA" w14:textId="3B74EE0F" w:rsidR="00892E4A" w:rsidRDefault="00892E4A" w:rsidP="00892E4A"/>
    <w:p w14:paraId="0FDD87E0" w14:textId="08EDD3FA" w:rsidR="00892E4A" w:rsidRDefault="00892E4A" w:rsidP="00892E4A"/>
    <w:p w14:paraId="341B33B9" w14:textId="77777777" w:rsidR="00892E4A" w:rsidRPr="00892E4A" w:rsidRDefault="00892E4A" w:rsidP="00892E4A"/>
    <w:p w14:paraId="2A566996" w14:textId="77777777" w:rsidR="0072640B" w:rsidRDefault="0072640B" w:rsidP="00532AE9">
      <w:pPr>
        <w:pStyle w:val="Heading1"/>
      </w:pPr>
      <w:bookmarkStart w:id="4" w:name="_Toc103578024"/>
    </w:p>
    <w:p w14:paraId="7935774A" w14:textId="32A97767" w:rsidR="00FF51BC" w:rsidRPr="00532AE9" w:rsidRDefault="00496BF6" w:rsidP="00532AE9">
      <w:pPr>
        <w:pStyle w:val="Heading1"/>
      </w:pPr>
      <w:r w:rsidRPr="00532AE9">
        <w:t>ASSIGNMENTS</w:t>
      </w:r>
      <w:bookmarkEnd w:id="4"/>
    </w:p>
    <w:p w14:paraId="2564471B" w14:textId="2DFE48D1" w:rsidR="00607425" w:rsidRDefault="00607425" w:rsidP="00532AE9">
      <w:pPr>
        <w:spacing w:line="360" w:lineRule="auto"/>
      </w:pPr>
      <w:r w:rsidRPr="00532AE9">
        <w:t>Provide a detailed description of all projects (completed and ongoing) if applicable</w:t>
      </w:r>
      <w:r w:rsidR="00532AE9" w:rsidRPr="00532AE9">
        <w:t xml:space="preserve"> and/or</w:t>
      </w:r>
      <w:r w:rsidR="00496BF6" w:rsidRPr="00532AE9">
        <w:t xml:space="preserve"> assignments</w:t>
      </w:r>
      <w:r w:rsidRPr="00532AE9">
        <w:t xml:space="preserve"> that the department was to execute in the Commission</w:t>
      </w:r>
      <w:r w:rsidR="00532AE9" w:rsidRPr="00532AE9">
        <w:t xml:space="preserve"> in the given month</w:t>
      </w:r>
    </w:p>
    <w:p w14:paraId="0F3C477B" w14:textId="168EED16" w:rsidR="00892E4A" w:rsidRDefault="00892E4A" w:rsidP="00532AE9">
      <w:pPr>
        <w:spacing w:line="360" w:lineRule="auto"/>
      </w:pPr>
    </w:p>
    <w:p w14:paraId="042A2FB3" w14:textId="176E94CE" w:rsidR="00892E4A" w:rsidRDefault="00892E4A" w:rsidP="00532AE9">
      <w:pPr>
        <w:spacing w:line="360" w:lineRule="auto"/>
      </w:pPr>
    </w:p>
    <w:p w14:paraId="084F5D0F" w14:textId="07EC9D6A" w:rsidR="00892E4A" w:rsidRDefault="00892E4A" w:rsidP="00532AE9">
      <w:pPr>
        <w:spacing w:line="360" w:lineRule="auto"/>
      </w:pPr>
    </w:p>
    <w:p w14:paraId="1B5FAD39" w14:textId="5F97BD0C" w:rsidR="00892E4A" w:rsidRDefault="00892E4A" w:rsidP="00532AE9">
      <w:pPr>
        <w:spacing w:line="360" w:lineRule="auto"/>
      </w:pPr>
    </w:p>
    <w:p w14:paraId="5B3C568A" w14:textId="2A7A5378" w:rsidR="00892E4A" w:rsidRDefault="00892E4A" w:rsidP="00532AE9">
      <w:pPr>
        <w:spacing w:line="360" w:lineRule="auto"/>
      </w:pPr>
    </w:p>
    <w:p w14:paraId="31E0EE7F" w14:textId="72D39C0D" w:rsidR="00892E4A" w:rsidRDefault="00892E4A" w:rsidP="00532AE9">
      <w:pPr>
        <w:spacing w:line="360" w:lineRule="auto"/>
      </w:pPr>
    </w:p>
    <w:p w14:paraId="3B1693D6" w14:textId="49468A43" w:rsidR="00892E4A" w:rsidRDefault="00892E4A" w:rsidP="00532AE9">
      <w:pPr>
        <w:spacing w:line="360" w:lineRule="auto"/>
      </w:pPr>
    </w:p>
    <w:p w14:paraId="3232F685" w14:textId="3C9CD01F" w:rsidR="00892E4A" w:rsidRDefault="00892E4A" w:rsidP="00532AE9">
      <w:pPr>
        <w:spacing w:line="360" w:lineRule="auto"/>
      </w:pPr>
    </w:p>
    <w:p w14:paraId="66E90821" w14:textId="643BB440" w:rsidR="00892E4A" w:rsidRDefault="00892E4A" w:rsidP="00532AE9">
      <w:pPr>
        <w:spacing w:line="360" w:lineRule="auto"/>
      </w:pPr>
    </w:p>
    <w:p w14:paraId="617EDB9B" w14:textId="29059EB1" w:rsidR="00892E4A" w:rsidRDefault="00892E4A" w:rsidP="00532AE9">
      <w:pPr>
        <w:spacing w:line="360" w:lineRule="auto"/>
      </w:pPr>
    </w:p>
    <w:p w14:paraId="57A5B8A7" w14:textId="3D39D5CE" w:rsidR="00892E4A" w:rsidRDefault="00892E4A" w:rsidP="00532AE9">
      <w:pPr>
        <w:spacing w:line="360" w:lineRule="auto"/>
      </w:pPr>
    </w:p>
    <w:p w14:paraId="6ECC1FAB" w14:textId="41AEB3F1" w:rsidR="00892E4A" w:rsidRDefault="00892E4A" w:rsidP="00532AE9">
      <w:pPr>
        <w:spacing w:line="360" w:lineRule="auto"/>
      </w:pPr>
    </w:p>
    <w:p w14:paraId="663A013D" w14:textId="3C3E37B1" w:rsidR="00892E4A" w:rsidRDefault="00892E4A" w:rsidP="00532AE9">
      <w:pPr>
        <w:spacing w:line="360" w:lineRule="auto"/>
      </w:pPr>
    </w:p>
    <w:p w14:paraId="39EB609C" w14:textId="1669021C" w:rsidR="00892E4A" w:rsidRDefault="00892E4A" w:rsidP="00532AE9">
      <w:pPr>
        <w:spacing w:line="360" w:lineRule="auto"/>
      </w:pPr>
    </w:p>
    <w:p w14:paraId="55829D06" w14:textId="78D712BE" w:rsidR="00892E4A" w:rsidRDefault="00892E4A" w:rsidP="00532AE9">
      <w:pPr>
        <w:spacing w:line="360" w:lineRule="auto"/>
      </w:pPr>
    </w:p>
    <w:p w14:paraId="6DF6FD4E" w14:textId="52C9BB96" w:rsidR="00892E4A" w:rsidRDefault="00892E4A" w:rsidP="00532AE9">
      <w:pPr>
        <w:spacing w:line="360" w:lineRule="auto"/>
      </w:pPr>
    </w:p>
    <w:p w14:paraId="202E3ACB" w14:textId="1EC23D26" w:rsidR="00892E4A" w:rsidRDefault="00892E4A" w:rsidP="00532AE9">
      <w:pPr>
        <w:spacing w:line="360" w:lineRule="auto"/>
      </w:pPr>
    </w:p>
    <w:p w14:paraId="1CB09208" w14:textId="1F07ED26" w:rsidR="00892E4A" w:rsidRDefault="00892E4A" w:rsidP="00532AE9">
      <w:pPr>
        <w:spacing w:line="360" w:lineRule="auto"/>
      </w:pPr>
    </w:p>
    <w:p w14:paraId="0E217FEF" w14:textId="0563D779" w:rsidR="00892E4A" w:rsidRDefault="00892E4A" w:rsidP="00532AE9">
      <w:pPr>
        <w:spacing w:line="360" w:lineRule="auto"/>
      </w:pPr>
    </w:p>
    <w:p w14:paraId="624DE198" w14:textId="78009D9E" w:rsidR="00892E4A" w:rsidRDefault="00892E4A" w:rsidP="00532AE9">
      <w:pPr>
        <w:spacing w:line="360" w:lineRule="auto"/>
      </w:pPr>
    </w:p>
    <w:p w14:paraId="4AABAF42" w14:textId="562DD2A0" w:rsidR="00892E4A" w:rsidRDefault="00892E4A" w:rsidP="00532AE9">
      <w:pPr>
        <w:spacing w:line="360" w:lineRule="auto"/>
      </w:pPr>
    </w:p>
    <w:p w14:paraId="36F63677" w14:textId="77777777" w:rsidR="00892E4A" w:rsidRPr="00532AE9" w:rsidRDefault="00892E4A" w:rsidP="00532AE9">
      <w:pPr>
        <w:spacing w:line="360" w:lineRule="auto"/>
      </w:pPr>
    </w:p>
    <w:p w14:paraId="10B9DD9F" w14:textId="77777777" w:rsidR="0072640B" w:rsidRDefault="0072640B" w:rsidP="00532AE9">
      <w:pPr>
        <w:pStyle w:val="Heading1"/>
      </w:pPr>
      <w:bookmarkStart w:id="5" w:name="_Toc103578025"/>
    </w:p>
    <w:p w14:paraId="29CE3379" w14:textId="501D57B0" w:rsidR="00607425" w:rsidRPr="00532AE9" w:rsidRDefault="00607425" w:rsidP="00532AE9">
      <w:pPr>
        <w:pStyle w:val="Heading1"/>
      </w:pPr>
      <w:r w:rsidRPr="00532AE9">
        <w:t>TIMELINES FOR PROJECTS</w:t>
      </w:r>
      <w:bookmarkEnd w:id="5"/>
    </w:p>
    <w:p w14:paraId="6E2D5634" w14:textId="2D743BBB" w:rsidR="00607425" w:rsidRDefault="00607425" w:rsidP="00532AE9">
      <w:pPr>
        <w:spacing w:line="360" w:lineRule="auto"/>
      </w:pPr>
      <w:r w:rsidRPr="00532AE9">
        <w:t xml:space="preserve">Indicate the timelines </w:t>
      </w:r>
      <w:r w:rsidR="00496BF6" w:rsidRPr="00532AE9">
        <w:t>observed for both completed and ongoing projects</w:t>
      </w:r>
      <w:r w:rsidR="00532AE9" w:rsidRPr="00532AE9">
        <w:t xml:space="preserve"> and/or </w:t>
      </w:r>
      <w:r w:rsidR="00496BF6" w:rsidRPr="00532AE9">
        <w:t>assignments in the</w:t>
      </w:r>
      <w:r w:rsidR="00532AE9" w:rsidRPr="00532AE9">
        <w:t xml:space="preserve"> given</w:t>
      </w:r>
      <w:r w:rsidR="00496BF6" w:rsidRPr="00532AE9">
        <w:t xml:space="preserve"> month</w:t>
      </w:r>
    </w:p>
    <w:p w14:paraId="5F244003" w14:textId="3AE5BD86" w:rsidR="00892E4A" w:rsidRDefault="00892E4A" w:rsidP="00532AE9">
      <w:pPr>
        <w:spacing w:line="360" w:lineRule="auto"/>
      </w:pPr>
    </w:p>
    <w:p w14:paraId="1AA48CA8" w14:textId="3229ABCC" w:rsidR="00892E4A" w:rsidRDefault="00892E4A" w:rsidP="00532AE9">
      <w:pPr>
        <w:spacing w:line="360" w:lineRule="auto"/>
      </w:pPr>
    </w:p>
    <w:p w14:paraId="03B088DB" w14:textId="631E04AB" w:rsidR="00892E4A" w:rsidRDefault="00892E4A" w:rsidP="00532AE9">
      <w:pPr>
        <w:spacing w:line="360" w:lineRule="auto"/>
      </w:pPr>
    </w:p>
    <w:p w14:paraId="11A5F5C1" w14:textId="5115A67E" w:rsidR="00892E4A" w:rsidRDefault="00892E4A" w:rsidP="00532AE9">
      <w:pPr>
        <w:spacing w:line="360" w:lineRule="auto"/>
      </w:pPr>
    </w:p>
    <w:p w14:paraId="46A10CE9" w14:textId="6059DC96" w:rsidR="00892E4A" w:rsidRDefault="00892E4A" w:rsidP="00532AE9">
      <w:pPr>
        <w:spacing w:line="360" w:lineRule="auto"/>
      </w:pPr>
    </w:p>
    <w:p w14:paraId="7270571B" w14:textId="3154E2A5" w:rsidR="00892E4A" w:rsidRDefault="00892E4A" w:rsidP="00532AE9">
      <w:pPr>
        <w:spacing w:line="360" w:lineRule="auto"/>
      </w:pPr>
    </w:p>
    <w:p w14:paraId="20879B0D" w14:textId="5BE98DD0" w:rsidR="00892E4A" w:rsidRDefault="00892E4A" w:rsidP="00532AE9">
      <w:pPr>
        <w:spacing w:line="360" w:lineRule="auto"/>
      </w:pPr>
    </w:p>
    <w:p w14:paraId="29F254E2" w14:textId="08FBE872" w:rsidR="00892E4A" w:rsidRDefault="00892E4A" w:rsidP="00532AE9">
      <w:pPr>
        <w:spacing w:line="360" w:lineRule="auto"/>
      </w:pPr>
    </w:p>
    <w:p w14:paraId="4311147D" w14:textId="34EFB9CA" w:rsidR="00892E4A" w:rsidRDefault="00892E4A" w:rsidP="00532AE9">
      <w:pPr>
        <w:spacing w:line="360" w:lineRule="auto"/>
      </w:pPr>
    </w:p>
    <w:p w14:paraId="6BB74203" w14:textId="201C2764" w:rsidR="00892E4A" w:rsidRDefault="00892E4A" w:rsidP="00532AE9">
      <w:pPr>
        <w:spacing w:line="360" w:lineRule="auto"/>
      </w:pPr>
    </w:p>
    <w:p w14:paraId="731FDB53" w14:textId="0FA082EB" w:rsidR="00892E4A" w:rsidRDefault="00892E4A" w:rsidP="00532AE9">
      <w:pPr>
        <w:spacing w:line="360" w:lineRule="auto"/>
      </w:pPr>
    </w:p>
    <w:p w14:paraId="1BCB205B" w14:textId="5AE6AFAC" w:rsidR="00892E4A" w:rsidRDefault="00892E4A" w:rsidP="00532AE9">
      <w:pPr>
        <w:spacing w:line="360" w:lineRule="auto"/>
      </w:pPr>
    </w:p>
    <w:p w14:paraId="5EEE38B7" w14:textId="67CCA2E5" w:rsidR="00892E4A" w:rsidRDefault="00892E4A" w:rsidP="00532AE9">
      <w:pPr>
        <w:spacing w:line="360" w:lineRule="auto"/>
      </w:pPr>
    </w:p>
    <w:p w14:paraId="30920CE6" w14:textId="3CDA7A32" w:rsidR="00892E4A" w:rsidRDefault="00892E4A" w:rsidP="00532AE9">
      <w:pPr>
        <w:spacing w:line="360" w:lineRule="auto"/>
      </w:pPr>
    </w:p>
    <w:p w14:paraId="248EB7B8" w14:textId="0827AABB" w:rsidR="00892E4A" w:rsidRDefault="00892E4A" w:rsidP="00532AE9">
      <w:pPr>
        <w:spacing w:line="360" w:lineRule="auto"/>
      </w:pPr>
    </w:p>
    <w:p w14:paraId="74CD750A" w14:textId="31D1EB4A" w:rsidR="00892E4A" w:rsidRDefault="00892E4A" w:rsidP="00532AE9">
      <w:pPr>
        <w:spacing w:line="360" w:lineRule="auto"/>
      </w:pPr>
    </w:p>
    <w:p w14:paraId="5D3C35F2" w14:textId="39928C76" w:rsidR="00892E4A" w:rsidRDefault="00892E4A" w:rsidP="00532AE9">
      <w:pPr>
        <w:spacing w:line="360" w:lineRule="auto"/>
      </w:pPr>
    </w:p>
    <w:p w14:paraId="46236CCC" w14:textId="3CEC7109" w:rsidR="00892E4A" w:rsidRDefault="00892E4A" w:rsidP="00532AE9">
      <w:pPr>
        <w:spacing w:line="360" w:lineRule="auto"/>
      </w:pPr>
    </w:p>
    <w:p w14:paraId="55B93551" w14:textId="09083EF4" w:rsidR="00892E4A" w:rsidRDefault="00892E4A" w:rsidP="00532AE9">
      <w:pPr>
        <w:spacing w:line="360" w:lineRule="auto"/>
      </w:pPr>
    </w:p>
    <w:p w14:paraId="1C63C46D" w14:textId="5E19CEC6" w:rsidR="00892E4A" w:rsidRDefault="00892E4A" w:rsidP="00532AE9">
      <w:pPr>
        <w:spacing w:line="360" w:lineRule="auto"/>
      </w:pPr>
    </w:p>
    <w:p w14:paraId="1F1E7326" w14:textId="0DD7ADCA" w:rsidR="00892E4A" w:rsidRDefault="00892E4A" w:rsidP="00532AE9">
      <w:pPr>
        <w:spacing w:line="360" w:lineRule="auto"/>
      </w:pPr>
    </w:p>
    <w:p w14:paraId="2632D887" w14:textId="36FB16F2" w:rsidR="00892E4A" w:rsidRDefault="00892E4A" w:rsidP="00532AE9">
      <w:pPr>
        <w:spacing w:line="360" w:lineRule="auto"/>
      </w:pPr>
    </w:p>
    <w:p w14:paraId="59AC0726" w14:textId="6D51669B" w:rsidR="00892E4A" w:rsidRDefault="00892E4A" w:rsidP="00532AE9">
      <w:pPr>
        <w:spacing w:line="360" w:lineRule="auto"/>
      </w:pPr>
    </w:p>
    <w:p w14:paraId="407E814E" w14:textId="77777777" w:rsidR="00892E4A" w:rsidRPr="00532AE9" w:rsidRDefault="00892E4A" w:rsidP="00532AE9">
      <w:pPr>
        <w:spacing w:line="360" w:lineRule="auto"/>
      </w:pPr>
    </w:p>
    <w:p w14:paraId="1A267604" w14:textId="4D1AB09E" w:rsidR="00FF51BC" w:rsidRPr="00532AE9" w:rsidRDefault="00FF51BC" w:rsidP="00532AE9">
      <w:pPr>
        <w:pStyle w:val="Heading1"/>
      </w:pPr>
      <w:bookmarkStart w:id="6" w:name="_Toc103578026"/>
      <w:r w:rsidRPr="00532AE9">
        <w:t>STRATEGIES FOR EXECUTION OF PROJECTS</w:t>
      </w:r>
      <w:bookmarkEnd w:id="6"/>
    </w:p>
    <w:p w14:paraId="7FD20730" w14:textId="3FDEE560" w:rsidR="00FF51BC" w:rsidRPr="00532AE9" w:rsidRDefault="00607425" w:rsidP="00532AE9">
      <w:pPr>
        <w:spacing w:line="360" w:lineRule="auto"/>
      </w:pPr>
      <w:r w:rsidRPr="00532AE9">
        <w:t>Outline the strategies employed for the execution of projects and/or</w:t>
      </w:r>
      <w:r w:rsidR="00532AE9" w:rsidRPr="00532AE9">
        <w:t xml:space="preserve"> assignments </w:t>
      </w:r>
      <w:r w:rsidRPr="00532AE9">
        <w:t>within the month</w:t>
      </w:r>
      <w:r w:rsidR="00496BF6" w:rsidRPr="00532AE9">
        <w:t xml:space="preserve"> and their </w:t>
      </w:r>
      <w:r w:rsidR="00532AE9">
        <w:t xml:space="preserve">current </w:t>
      </w:r>
      <w:r w:rsidR="00EF7B2D" w:rsidRPr="00532AE9">
        <w:t>status</w:t>
      </w:r>
      <w:r w:rsidR="00496BF6" w:rsidRPr="00532AE9">
        <w:t xml:space="preserve"> </w:t>
      </w:r>
      <w:r w:rsidR="00532AE9">
        <w:t>(</w:t>
      </w:r>
      <w:proofErr w:type="spellStart"/>
      <w:r w:rsidR="00532AE9">
        <w:t>i.e</w:t>
      </w:r>
      <w:proofErr w:type="spellEnd"/>
      <w:r w:rsidR="00532AE9">
        <w:t xml:space="preserve"> completed, ongoing, yet to begin)</w:t>
      </w:r>
    </w:p>
    <w:p w14:paraId="6E4E4928" w14:textId="4A42C010" w:rsidR="00FF51BC" w:rsidRDefault="00FF51BC" w:rsidP="00532AE9">
      <w:pPr>
        <w:spacing w:line="360" w:lineRule="auto"/>
      </w:pPr>
    </w:p>
    <w:p w14:paraId="7DCF1407" w14:textId="0C40582B" w:rsidR="00892E4A" w:rsidRDefault="00892E4A" w:rsidP="00532AE9">
      <w:pPr>
        <w:spacing w:line="360" w:lineRule="auto"/>
      </w:pPr>
    </w:p>
    <w:p w14:paraId="1B831468" w14:textId="777EFD91" w:rsidR="00892E4A" w:rsidRDefault="00892E4A" w:rsidP="00532AE9">
      <w:pPr>
        <w:spacing w:line="360" w:lineRule="auto"/>
      </w:pPr>
    </w:p>
    <w:p w14:paraId="5DD2884E" w14:textId="0A58566C" w:rsidR="00892E4A" w:rsidRDefault="00892E4A" w:rsidP="00532AE9">
      <w:pPr>
        <w:spacing w:line="360" w:lineRule="auto"/>
      </w:pPr>
    </w:p>
    <w:p w14:paraId="79F8188A" w14:textId="281AC8ED" w:rsidR="00892E4A" w:rsidRDefault="00892E4A" w:rsidP="00532AE9">
      <w:pPr>
        <w:spacing w:line="360" w:lineRule="auto"/>
      </w:pPr>
    </w:p>
    <w:p w14:paraId="269AF3F5" w14:textId="411CA8A0" w:rsidR="00892E4A" w:rsidRDefault="00892E4A" w:rsidP="00532AE9">
      <w:pPr>
        <w:spacing w:line="360" w:lineRule="auto"/>
      </w:pPr>
    </w:p>
    <w:p w14:paraId="037DCF15" w14:textId="64CA9C8C" w:rsidR="00892E4A" w:rsidRDefault="00892E4A" w:rsidP="00532AE9">
      <w:pPr>
        <w:spacing w:line="360" w:lineRule="auto"/>
      </w:pPr>
    </w:p>
    <w:p w14:paraId="4BE490E2" w14:textId="161C42E6" w:rsidR="00892E4A" w:rsidRDefault="00892E4A" w:rsidP="00532AE9">
      <w:pPr>
        <w:spacing w:line="360" w:lineRule="auto"/>
      </w:pPr>
    </w:p>
    <w:p w14:paraId="553F1D89" w14:textId="711FE08D" w:rsidR="00892E4A" w:rsidRDefault="00892E4A" w:rsidP="00532AE9">
      <w:pPr>
        <w:spacing w:line="360" w:lineRule="auto"/>
      </w:pPr>
    </w:p>
    <w:p w14:paraId="6EF68133" w14:textId="550FD9FE" w:rsidR="00892E4A" w:rsidRDefault="00892E4A" w:rsidP="00532AE9">
      <w:pPr>
        <w:spacing w:line="360" w:lineRule="auto"/>
      </w:pPr>
    </w:p>
    <w:p w14:paraId="5C2ACE79" w14:textId="0D54D8E3" w:rsidR="00892E4A" w:rsidRDefault="00892E4A" w:rsidP="00532AE9">
      <w:pPr>
        <w:spacing w:line="360" w:lineRule="auto"/>
      </w:pPr>
    </w:p>
    <w:p w14:paraId="0B1136C3" w14:textId="76BAF5C2" w:rsidR="00892E4A" w:rsidRDefault="00892E4A" w:rsidP="00532AE9">
      <w:pPr>
        <w:spacing w:line="360" w:lineRule="auto"/>
      </w:pPr>
    </w:p>
    <w:p w14:paraId="7D72F807" w14:textId="2CC6A6D5" w:rsidR="00892E4A" w:rsidRDefault="00892E4A" w:rsidP="00532AE9">
      <w:pPr>
        <w:spacing w:line="360" w:lineRule="auto"/>
      </w:pPr>
    </w:p>
    <w:p w14:paraId="5BFAFD0A" w14:textId="70039FAC" w:rsidR="00892E4A" w:rsidRDefault="00892E4A" w:rsidP="00532AE9">
      <w:pPr>
        <w:spacing w:line="360" w:lineRule="auto"/>
      </w:pPr>
    </w:p>
    <w:p w14:paraId="56118231" w14:textId="189D81CE" w:rsidR="00892E4A" w:rsidRDefault="00892E4A" w:rsidP="00532AE9">
      <w:pPr>
        <w:spacing w:line="360" w:lineRule="auto"/>
      </w:pPr>
    </w:p>
    <w:p w14:paraId="6D897681" w14:textId="1466BB5F" w:rsidR="00892E4A" w:rsidRDefault="00892E4A" w:rsidP="00532AE9">
      <w:pPr>
        <w:spacing w:line="360" w:lineRule="auto"/>
      </w:pPr>
    </w:p>
    <w:p w14:paraId="442EF637" w14:textId="6E3D5D66" w:rsidR="00892E4A" w:rsidRDefault="00892E4A" w:rsidP="00532AE9">
      <w:pPr>
        <w:spacing w:line="360" w:lineRule="auto"/>
      </w:pPr>
    </w:p>
    <w:p w14:paraId="4334F2A3" w14:textId="3F5A5B36" w:rsidR="00892E4A" w:rsidRDefault="00892E4A" w:rsidP="00532AE9">
      <w:pPr>
        <w:spacing w:line="360" w:lineRule="auto"/>
      </w:pPr>
    </w:p>
    <w:p w14:paraId="086A0F12" w14:textId="302ABD6D" w:rsidR="00892E4A" w:rsidRDefault="00892E4A" w:rsidP="00532AE9">
      <w:pPr>
        <w:spacing w:line="360" w:lineRule="auto"/>
      </w:pPr>
    </w:p>
    <w:p w14:paraId="72B1CE2B" w14:textId="6539E9E1" w:rsidR="00892E4A" w:rsidRDefault="00892E4A" w:rsidP="00532AE9">
      <w:pPr>
        <w:spacing w:line="360" w:lineRule="auto"/>
      </w:pPr>
    </w:p>
    <w:p w14:paraId="79CE3A78" w14:textId="6959F6D9" w:rsidR="00892E4A" w:rsidRDefault="00892E4A" w:rsidP="00532AE9">
      <w:pPr>
        <w:spacing w:line="360" w:lineRule="auto"/>
      </w:pPr>
    </w:p>
    <w:p w14:paraId="3B5FDC5E" w14:textId="4F4ED0BB" w:rsidR="00892E4A" w:rsidRDefault="00892E4A" w:rsidP="00532AE9">
      <w:pPr>
        <w:spacing w:line="360" w:lineRule="auto"/>
      </w:pPr>
    </w:p>
    <w:p w14:paraId="1DAA6848" w14:textId="77777777" w:rsidR="00892E4A" w:rsidRPr="00532AE9" w:rsidRDefault="00892E4A" w:rsidP="00532AE9">
      <w:pPr>
        <w:spacing w:line="360" w:lineRule="auto"/>
      </w:pPr>
    </w:p>
    <w:p w14:paraId="21C15738" w14:textId="77777777" w:rsidR="0072640B" w:rsidRDefault="0072640B" w:rsidP="00532AE9">
      <w:pPr>
        <w:pStyle w:val="Heading1"/>
      </w:pPr>
      <w:bookmarkStart w:id="7" w:name="_Toc103578027"/>
    </w:p>
    <w:p w14:paraId="0916C97B" w14:textId="4577D8B4" w:rsidR="00BC1596" w:rsidRPr="00532AE9" w:rsidRDefault="005E2D88" w:rsidP="00532AE9">
      <w:pPr>
        <w:pStyle w:val="Heading1"/>
      </w:pPr>
      <w:r w:rsidRPr="00532AE9">
        <w:t>PROGRESS REPORT</w:t>
      </w:r>
      <w:bookmarkEnd w:id="7"/>
    </w:p>
    <w:p w14:paraId="1EE6DFFF" w14:textId="520BC323" w:rsidR="00FF51BC" w:rsidRDefault="00496BF6" w:rsidP="00532AE9">
      <w:pPr>
        <w:spacing w:line="360" w:lineRule="auto"/>
      </w:pPr>
      <w:r w:rsidRPr="00532AE9">
        <w:t>A summary of the status of the department in the month</w:t>
      </w:r>
      <w:r w:rsidR="00532AE9">
        <w:t xml:space="preserve">. This should also reflect the progress being made in the </w:t>
      </w:r>
      <w:r w:rsidR="00892E4A">
        <w:t>long- and short-term</w:t>
      </w:r>
      <w:r w:rsidR="00532AE9">
        <w:t xml:space="preserve"> plans of the department.</w:t>
      </w:r>
    </w:p>
    <w:p w14:paraId="2849E66A" w14:textId="36193C09" w:rsidR="00892E4A" w:rsidRDefault="00892E4A" w:rsidP="00532AE9">
      <w:pPr>
        <w:spacing w:line="360" w:lineRule="auto"/>
      </w:pPr>
    </w:p>
    <w:p w14:paraId="012102B6" w14:textId="55832C58" w:rsidR="00892E4A" w:rsidRDefault="00892E4A" w:rsidP="00532AE9">
      <w:pPr>
        <w:spacing w:line="360" w:lineRule="auto"/>
      </w:pPr>
    </w:p>
    <w:p w14:paraId="2449067C" w14:textId="336FE278" w:rsidR="00892E4A" w:rsidRDefault="00892E4A" w:rsidP="00532AE9">
      <w:pPr>
        <w:spacing w:line="360" w:lineRule="auto"/>
      </w:pPr>
    </w:p>
    <w:p w14:paraId="664FE816" w14:textId="1211ECE6" w:rsidR="00892E4A" w:rsidRDefault="00892E4A" w:rsidP="00532AE9">
      <w:pPr>
        <w:spacing w:line="360" w:lineRule="auto"/>
      </w:pPr>
    </w:p>
    <w:p w14:paraId="54B9FF28" w14:textId="2BE1E020" w:rsidR="00892E4A" w:rsidRDefault="00892E4A" w:rsidP="00532AE9">
      <w:pPr>
        <w:spacing w:line="360" w:lineRule="auto"/>
      </w:pPr>
    </w:p>
    <w:p w14:paraId="135FE8EB" w14:textId="67D3F1AB" w:rsidR="00892E4A" w:rsidRDefault="00892E4A" w:rsidP="00532AE9">
      <w:pPr>
        <w:spacing w:line="360" w:lineRule="auto"/>
      </w:pPr>
    </w:p>
    <w:p w14:paraId="48EB1E43" w14:textId="26ABFD78" w:rsidR="00892E4A" w:rsidRDefault="00892E4A" w:rsidP="00532AE9">
      <w:pPr>
        <w:spacing w:line="360" w:lineRule="auto"/>
      </w:pPr>
    </w:p>
    <w:p w14:paraId="2F279B4B" w14:textId="6D68BCAB" w:rsidR="00892E4A" w:rsidRDefault="00892E4A" w:rsidP="00532AE9">
      <w:pPr>
        <w:spacing w:line="360" w:lineRule="auto"/>
      </w:pPr>
    </w:p>
    <w:p w14:paraId="661AE055" w14:textId="6851FAAB" w:rsidR="00892E4A" w:rsidRDefault="00892E4A" w:rsidP="00532AE9">
      <w:pPr>
        <w:spacing w:line="360" w:lineRule="auto"/>
      </w:pPr>
    </w:p>
    <w:p w14:paraId="2C0A58A0" w14:textId="0EDBD9AD" w:rsidR="00892E4A" w:rsidRDefault="00892E4A" w:rsidP="00532AE9">
      <w:pPr>
        <w:spacing w:line="360" w:lineRule="auto"/>
      </w:pPr>
    </w:p>
    <w:p w14:paraId="233A79E5" w14:textId="12927A98" w:rsidR="00892E4A" w:rsidRDefault="00892E4A" w:rsidP="00532AE9">
      <w:pPr>
        <w:spacing w:line="360" w:lineRule="auto"/>
      </w:pPr>
    </w:p>
    <w:p w14:paraId="1875CDF9" w14:textId="1F2C9EAD" w:rsidR="00892E4A" w:rsidRDefault="00892E4A" w:rsidP="00532AE9">
      <w:pPr>
        <w:spacing w:line="360" w:lineRule="auto"/>
      </w:pPr>
    </w:p>
    <w:p w14:paraId="0DD01709" w14:textId="1A111071" w:rsidR="00892E4A" w:rsidRDefault="00892E4A" w:rsidP="00532AE9">
      <w:pPr>
        <w:spacing w:line="360" w:lineRule="auto"/>
      </w:pPr>
    </w:p>
    <w:p w14:paraId="1BB08FC0" w14:textId="79A01F50" w:rsidR="00892E4A" w:rsidRDefault="00892E4A" w:rsidP="00532AE9">
      <w:pPr>
        <w:spacing w:line="360" w:lineRule="auto"/>
      </w:pPr>
    </w:p>
    <w:p w14:paraId="0EDE39F9" w14:textId="4401B5F0" w:rsidR="00892E4A" w:rsidRDefault="00892E4A" w:rsidP="00532AE9">
      <w:pPr>
        <w:spacing w:line="360" w:lineRule="auto"/>
      </w:pPr>
    </w:p>
    <w:p w14:paraId="10AD872A" w14:textId="15322057" w:rsidR="00892E4A" w:rsidRDefault="00892E4A" w:rsidP="00532AE9">
      <w:pPr>
        <w:spacing w:line="360" w:lineRule="auto"/>
      </w:pPr>
    </w:p>
    <w:p w14:paraId="3F0F5AE9" w14:textId="66DC5F21" w:rsidR="00892E4A" w:rsidRDefault="00892E4A" w:rsidP="00532AE9">
      <w:pPr>
        <w:spacing w:line="360" w:lineRule="auto"/>
      </w:pPr>
    </w:p>
    <w:p w14:paraId="2F3A5A25" w14:textId="2AA5B45C" w:rsidR="00892E4A" w:rsidRDefault="00892E4A" w:rsidP="00532AE9">
      <w:pPr>
        <w:spacing w:line="360" w:lineRule="auto"/>
      </w:pPr>
    </w:p>
    <w:p w14:paraId="3204FE92" w14:textId="5F976063" w:rsidR="00892E4A" w:rsidRDefault="00892E4A" w:rsidP="00532AE9">
      <w:pPr>
        <w:spacing w:line="360" w:lineRule="auto"/>
      </w:pPr>
    </w:p>
    <w:p w14:paraId="4D599A98" w14:textId="5AFD17D2" w:rsidR="00892E4A" w:rsidRDefault="00892E4A" w:rsidP="00532AE9">
      <w:pPr>
        <w:spacing w:line="360" w:lineRule="auto"/>
      </w:pPr>
    </w:p>
    <w:p w14:paraId="3A87C884" w14:textId="64E01C4D" w:rsidR="00892E4A" w:rsidRDefault="00892E4A" w:rsidP="00532AE9">
      <w:pPr>
        <w:spacing w:line="360" w:lineRule="auto"/>
      </w:pPr>
    </w:p>
    <w:p w14:paraId="04AA931D" w14:textId="076A5397" w:rsidR="00892E4A" w:rsidRDefault="00892E4A" w:rsidP="00532AE9">
      <w:pPr>
        <w:spacing w:line="360" w:lineRule="auto"/>
      </w:pPr>
    </w:p>
    <w:p w14:paraId="15156BC0" w14:textId="77777777" w:rsidR="00892E4A" w:rsidRPr="00532AE9" w:rsidRDefault="00892E4A" w:rsidP="00532AE9">
      <w:pPr>
        <w:spacing w:line="360" w:lineRule="auto"/>
      </w:pPr>
    </w:p>
    <w:p w14:paraId="3F2A5BB4" w14:textId="77777777" w:rsidR="0072640B" w:rsidRDefault="0072640B" w:rsidP="00532AE9">
      <w:pPr>
        <w:pStyle w:val="Heading1"/>
      </w:pPr>
      <w:bookmarkStart w:id="8" w:name="_Toc103578028"/>
    </w:p>
    <w:p w14:paraId="270E0B57" w14:textId="113BD36B" w:rsidR="00FF51BC" w:rsidRPr="00532AE9" w:rsidRDefault="00FF51BC" w:rsidP="00532AE9">
      <w:pPr>
        <w:pStyle w:val="Heading1"/>
      </w:pPr>
      <w:r w:rsidRPr="00532AE9">
        <w:t>FINANCIAL STATEMENT OF THE DEPARTMENT</w:t>
      </w:r>
      <w:bookmarkEnd w:id="8"/>
    </w:p>
    <w:p w14:paraId="6D2C29AC" w14:textId="11D48FDB" w:rsidR="00FF51BC" w:rsidRPr="00532AE9" w:rsidRDefault="00496BF6" w:rsidP="00532AE9">
      <w:pPr>
        <w:spacing w:line="360" w:lineRule="auto"/>
      </w:pPr>
      <w:r w:rsidRPr="00532AE9">
        <w:t>Indicate budget for the month, income (source and amounts) and expenditure (purchases and amounts). Provide a summary and provide tables, figures, charts, etc. if available</w:t>
      </w:r>
      <w:r w:rsidR="00F427D8" w:rsidRPr="00532AE9">
        <w:t xml:space="preserve"> in appendices</w:t>
      </w:r>
    </w:p>
    <w:p w14:paraId="229F91F6" w14:textId="5EAF5631" w:rsidR="00F427D8" w:rsidRPr="00532AE9" w:rsidRDefault="00F427D8" w:rsidP="00532AE9">
      <w:pPr>
        <w:spacing w:line="360" w:lineRule="auto"/>
      </w:pPr>
    </w:p>
    <w:p w14:paraId="733703BD" w14:textId="4D7EF233" w:rsidR="00C84DE4" w:rsidRPr="00532AE9" w:rsidRDefault="00F427D8" w:rsidP="00532AE9">
      <w:pPr>
        <w:spacing w:line="360" w:lineRule="auto"/>
      </w:pPr>
      <w:r w:rsidRPr="00532AE9">
        <w:t>*For finance department, provide financial statements of the Commission for the month in addition</w:t>
      </w:r>
    </w:p>
    <w:p w14:paraId="140FD87B" w14:textId="7D00E228" w:rsidR="00C84DE4" w:rsidRDefault="00C84DE4" w:rsidP="00532AE9">
      <w:pPr>
        <w:tabs>
          <w:tab w:val="left" w:pos="3149"/>
        </w:tabs>
        <w:spacing w:line="360" w:lineRule="auto"/>
      </w:pPr>
    </w:p>
    <w:p w14:paraId="25F11537" w14:textId="0726DDBF" w:rsidR="00892E4A" w:rsidRDefault="00892E4A" w:rsidP="00532AE9">
      <w:pPr>
        <w:tabs>
          <w:tab w:val="left" w:pos="3149"/>
        </w:tabs>
        <w:spacing w:line="360" w:lineRule="auto"/>
      </w:pPr>
    </w:p>
    <w:p w14:paraId="791599D6" w14:textId="2EB54777" w:rsidR="00892E4A" w:rsidRDefault="00892E4A" w:rsidP="00532AE9">
      <w:pPr>
        <w:tabs>
          <w:tab w:val="left" w:pos="3149"/>
        </w:tabs>
        <w:spacing w:line="360" w:lineRule="auto"/>
      </w:pPr>
    </w:p>
    <w:p w14:paraId="7B83781E" w14:textId="163288C2" w:rsidR="00892E4A" w:rsidRDefault="00892E4A" w:rsidP="00532AE9">
      <w:pPr>
        <w:tabs>
          <w:tab w:val="left" w:pos="3149"/>
        </w:tabs>
        <w:spacing w:line="360" w:lineRule="auto"/>
      </w:pPr>
    </w:p>
    <w:p w14:paraId="2BB535AC" w14:textId="606E0640" w:rsidR="00892E4A" w:rsidRDefault="00892E4A" w:rsidP="00532AE9">
      <w:pPr>
        <w:tabs>
          <w:tab w:val="left" w:pos="3149"/>
        </w:tabs>
        <w:spacing w:line="360" w:lineRule="auto"/>
      </w:pPr>
    </w:p>
    <w:p w14:paraId="77F2A5E8" w14:textId="1A4CB160" w:rsidR="00892E4A" w:rsidRDefault="00892E4A" w:rsidP="00532AE9">
      <w:pPr>
        <w:tabs>
          <w:tab w:val="left" w:pos="3149"/>
        </w:tabs>
        <w:spacing w:line="360" w:lineRule="auto"/>
      </w:pPr>
    </w:p>
    <w:p w14:paraId="0B3D69F3" w14:textId="41680E34" w:rsidR="00892E4A" w:rsidRDefault="00892E4A" w:rsidP="00532AE9">
      <w:pPr>
        <w:tabs>
          <w:tab w:val="left" w:pos="3149"/>
        </w:tabs>
        <w:spacing w:line="360" w:lineRule="auto"/>
      </w:pPr>
    </w:p>
    <w:p w14:paraId="4FF5A9A5" w14:textId="1C058B06" w:rsidR="00892E4A" w:rsidRDefault="00892E4A" w:rsidP="00532AE9">
      <w:pPr>
        <w:tabs>
          <w:tab w:val="left" w:pos="3149"/>
        </w:tabs>
        <w:spacing w:line="360" w:lineRule="auto"/>
      </w:pPr>
    </w:p>
    <w:p w14:paraId="1BB32E3D" w14:textId="34423147" w:rsidR="00892E4A" w:rsidRDefault="00892E4A" w:rsidP="00532AE9">
      <w:pPr>
        <w:tabs>
          <w:tab w:val="left" w:pos="3149"/>
        </w:tabs>
        <w:spacing w:line="360" w:lineRule="auto"/>
      </w:pPr>
    </w:p>
    <w:p w14:paraId="6A69521F" w14:textId="11DF950B" w:rsidR="00892E4A" w:rsidRDefault="00892E4A" w:rsidP="00532AE9">
      <w:pPr>
        <w:tabs>
          <w:tab w:val="left" w:pos="3149"/>
        </w:tabs>
        <w:spacing w:line="360" w:lineRule="auto"/>
      </w:pPr>
    </w:p>
    <w:p w14:paraId="49658BDB" w14:textId="27BAD702" w:rsidR="00892E4A" w:rsidRDefault="00892E4A" w:rsidP="00532AE9">
      <w:pPr>
        <w:tabs>
          <w:tab w:val="left" w:pos="3149"/>
        </w:tabs>
        <w:spacing w:line="360" w:lineRule="auto"/>
      </w:pPr>
    </w:p>
    <w:p w14:paraId="45D72817" w14:textId="53C3467E" w:rsidR="00892E4A" w:rsidRDefault="00892E4A" w:rsidP="00532AE9">
      <w:pPr>
        <w:tabs>
          <w:tab w:val="left" w:pos="3149"/>
        </w:tabs>
        <w:spacing w:line="360" w:lineRule="auto"/>
      </w:pPr>
    </w:p>
    <w:p w14:paraId="0574239F" w14:textId="5282A372" w:rsidR="00892E4A" w:rsidRDefault="00892E4A" w:rsidP="00532AE9">
      <w:pPr>
        <w:tabs>
          <w:tab w:val="left" w:pos="3149"/>
        </w:tabs>
        <w:spacing w:line="360" w:lineRule="auto"/>
      </w:pPr>
    </w:p>
    <w:p w14:paraId="78C5255A" w14:textId="23EEC02E" w:rsidR="00892E4A" w:rsidRDefault="00892E4A" w:rsidP="00532AE9">
      <w:pPr>
        <w:tabs>
          <w:tab w:val="left" w:pos="3149"/>
        </w:tabs>
        <w:spacing w:line="360" w:lineRule="auto"/>
      </w:pPr>
    </w:p>
    <w:p w14:paraId="194F6C1F" w14:textId="2E7ACA7A" w:rsidR="00892E4A" w:rsidRDefault="00892E4A" w:rsidP="00532AE9">
      <w:pPr>
        <w:tabs>
          <w:tab w:val="left" w:pos="3149"/>
        </w:tabs>
        <w:spacing w:line="360" w:lineRule="auto"/>
      </w:pPr>
    </w:p>
    <w:p w14:paraId="37B6660A" w14:textId="2FF2E6F7" w:rsidR="00892E4A" w:rsidRDefault="00892E4A" w:rsidP="00532AE9">
      <w:pPr>
        <w:tabs>
          <w:tab w:val="left" w:pos="3149"/>
        </w:tabs>
        <w:spacing w:line="360" w:lineRule="auto"/>
      </w:pPr>
    </w:p>
    <w:p w14:paraId="149360B5" w14:textId="0C34F80E" w:rsidR="00892E4A" w:rsidRDefault="00892E4A" w:rsidP="00532AE9">
      <w:pPr>
        <w:tabs>
          <w:tab w:val="left" w:pos="3149"/>
        </w:tabs>
        <w:spacing w:line="360" w:lineRule="auto"/>
      </w:pPr>
    </w:p>
    <w:p w14:paraId="671CE276" w14:textId="32A56CBC" w:rsidR="00892E4A" w:rsidRDefault="00892E4A" w:rsidP="00532AE9">
      <w:pPr>
        <w:tabs>
          <w:tab w:val="left" w:pos="3149"/>
        </w:tabs>
        <w:spacing w:line="360" w:lineRule="auto"/>
      </w:pPr>
    </w:p>
    <w:p w14:paraId="0F4949EF" w14:textId="77777777" w:rsidR="00892E4A" w:rsidRPr="00532AE9" w:rsidRDefault="00892E4A" w:rsidP="00532AE9">
      <w:pPr>
        <w:tabs>
          <w:tab w:val="left" w:pos="3149"/>
        </w:tabs>
        <w:spacing w:line="360" w:lineRule="auto"/>
      </w:pPr>
    </w:p>
    <w:p w14:paraId="25CE11E8" w14:textId="77777777" w:rsidR="0072640B" w:rsidRDefault="0072640B" w:rsidP="00532AE9">
      <w:pPr>
        <w:pStyle w:val="Heading1"/>
      </w:pPr>
      <w:bookmarkStart w:id="9" w:name="_Toc103578029"/>
    </w:p>
    <w:p w14:paraId="3BD9AA08" w14:textId="570CEC32" w:rsidR="00FF51BC" w:rsidRPr="00532AE9" w:rsidRDefault="00FF51BC" w:rsidP="00532AE9">
      <w:pPr>
        <w:pStyle w:val="Heading1"/>
      </w:pPr>
      <w:r w:rsidRPr="00532AE9">
        <w:t>WELFARE OF THE DEPARTMENT</w:t>
      </w:r>
      <w:bookmarkEnd w:id="9"/>
    </w:p>
    <w:p w14:paraId="4B99D1E6" w14:textId="6D2641D5" w:rsidR="00FF51BC" w:rsidRPr="00532AE9" w:rsidRDefault="00F427D8" w:rsidP="00532AE9">
      <w:pPr>
        <w:spacing w:line="360" w:lineRule="auto"/>
      </w:pPr>
      <w:r w:rsidRPr="00532AE9">
        <w:t xml:space="preserve">Indicate the welfare of the department and the members of the department (include any training/capacity building </w:t>
      </w:r>
      <w:r w:rsidR="00EF7B2D" w:rsidRPr="00532AE9">
        <w:t>endeavors</w:t>
      </w:r>
      <w:r w:rsidR="00532AE9">
        <w:t>, visitations, support etc.</w:t>
      </w:r>
      <w:r w:rsidRPr="00532AE9">
        <w:t>)</w:t>
      </w:r>
    </w:p>
    <w:p w14:paraId="5E94D5A2" w14:textId="77777777" w:rsidR="00FF51BC" w:rsidRPr="00532AE9" w:rsidRDefault="00FF51BC" w:rsidP="00532AE9">
      <w:pPr>
        <w:spacing w:line="360" w:lineRule="auto"/>
      </w:pPr>
    </w:p>
    <w:p w14:paraId="44063D20" w14:textId="3E63C1BA" w:rsidR="00FF51BC" w:rsidRPr="00532AE9" w:rsidRDefault="00FF51BC" w:rsidP="00532AE9">
      <w:pPr>
        <w:spacing w:line="360" w:lineRule="auto"/>
      </w:pPr>
    </w:p>
    <w:p w14:paraId="140BD2E4" w14:textId="24A631E6" w:rsidR="00FF51BC" w:rsidRPr="00532AE9" w:rsidRDefault="00FF51BC" w:rsidP="00532AE9">
      <w:pPr>
        <w:spacing w:line="360" w:lineRule="auto"/>
      </w:pPr>
    </w:p>
    <w:p w14:paraId="16D4F975" w14:textId="0372BA20" w:rsidR="00FF51BC" w:rsidRPr="00532AE9" w:rsidRDefault="00FF51BC" w:rsidP="00532AE9">
      <w:pPr>
        <w:spacing w:line="360" w:lineRule="auto"/>
      </w:pPr>
    </w:p>
    <w:p w14:paraId="635B0F13" w14:textId="375E479C" w:rsidR="00FF51BC" w:rsidRPr="00532AE9" w:rsidRDefault="00FF51BC" w:rsidP="00532AE9">
      <w:pPr>
        <w:spacing w:line="360" w:lineRule="auto"/>
      </w:pPr>
    </w:p>
    <w:p w14:paraId="36EE013E" w14:textId="63B26BA2" w:rsidR="00FF51BC" w:rsidRPr="00532AE9" w:rsidRDefault="00FF51BC" w:rsidP="00532AE9">
      <w:pPr>
        <w:spacing w:line="360" w:lineRule="auto"/>
      </w:pPr>
    </w:p>
    <w:p w14:paraId="4ED803F6" w14:textId="501CD39A" w:rsidR="00FF51BC" w:rsidRPr="00532AE9" w:rsidRDefault="00FF51BC" w:rsidP="00532AE9">
      <w:pPr>
        <w:spacing w:line="360" w:lineRule="auto"/>
      </w:pPr>
    </w:p>
    <w:p w14:paraId="7CEE8F9C" w14:textId="67085D9D" w:rsidR="00FF51BC" w:rsidRPr="00532AE9" w:rsidRDefault="00FF51BC" w:rsidP="00532AE9">
      <w:pPr>
        <w:spacing w:line="360" w:lineRule="auto"/>
      </w:pPr>
    </w:p>
    <w:p w14:paraId="46FC394F" w14:textId="552F6D68" w:rsidR="00FF51BC" w:rsidRPr="00532AE9" w:rsidRDefault="00FF51BC" w:rsidP="00532AE9">
      <w:pPr>
        <w:spacing w:line="360" w:lineRule="auto"/>
      </w:pPr>
    </w:p>
    <w:p w14:paraId="1785033A" w14:textId="64D996BE" w:rsidR="00FF51BC" w:rsidRPr="00532AE9" w:rsidRDefault="00FF51BC" w:rsidP="00532AE9">
      <w:pPr>
        <w:spacing w:line="360" w:lineRule="auto"/>
      </w:pPr>
    </w:p>
    <w:p w14:paraId="0A78EC97" w14:textId="5C19101B" w:rsidR="00FF51BC" w:rsidRPr="00532AE9" w:rsidRDefault="00FF51BC" w:rsidP="00532AE9">
      <w:pPr>
        <w:spacing w:line="360" w:lineRule="auto"/>
      </w:pPr>
    </w:p>
    <w:p w14:paraId="488BBEF0" w14:textId="3428E2F1" w:rsidR="00FF51BC" w:rsidRPr="00532AE9" w:rsidRDefault="00FF51BC" w:rsidP="00532AE9">
      <w:pPr>
        <w:spacing w:line="360" w:lineRule="auto"/>
      </w:pPr>
    </w:p>
    <w:p w14:paraId="1F9704A8" w14:textId="7F9A50FB" w:rsidR="00FF51BC" w:rsidRPr="00532AE9" w:rsidRDefault="00FF51BC" w:rsidP="00532AE9">
      <w:pPr>
        <w:spacing w:line="360" w:lineRule="auto"/>
      </w:pPr>
    </w:p>
    <w:p w14:paraId="5E21B6FA" w14:textId="4E757028" w:rsidR="00FF51BC" w:rsidRPr="00532AE9" w:rsidRDefault="00FF51BC" w:rsidP="00532AE9">
      <w:pPr>
        <w:spacing w:line="360" w:lineRule="auto"/>
      </w:pPr>
    </w:p>
    <w:p w14:paraId="0A5C987C" w14:textId="1D527A62" w:rsidR="00FF51BC" w:rsidRPr="00532AE9" w:rsidRDefault="00FF51BC" w:rsidP="00532AE9">
      <w:pPr>
        <w:spacing w:line="360" w:lineRule="auto"/>
      </w:pPr>
    </w:p>
    <w:p w14:paraId="002DB0F6" w14:textId="73EA790C" w:rsidR="00FF51BC" w:rsidRPr="00532AE9" w:rsidRDefault="00FF51BC" w:rsidP="00532AE9">
      <w:pPr>
        <w:spacing w:line="360" w:lineRule="auto"/>
      </w:pPr>
    </w:p>
    <w:p w14:paraId="0532BD99" w14:textId="77777777" w:rsidR="00FF51BC" w:rsidRPr="00532AE9" w:rsidRDefault="00FF51BC" w:rsidP="00532AE9">
      <w:pPr>
        <w:spacing w:line="360" w:lineRule="auto"/>
      </w:pPr>
    </w:p>
    <w:p w14:paraId="3DBAF6BE" w14:textId="4898B07D" w:rsidR="00C815DE" w:rsidRPr="00532AE9" w:rsidRDefault="00C815DE" w:rsidP="00532AE9">
      <w:pPr>
        <w:spacing w:line="360" w:lineRule="auto"/>
      </w:pPr>
    </w:p>
    <w:p w14:paraId="24B7809B" w14:textId="195ABC08" w:rsidR="00C815DE" w:rsidRPr="00532AE9" w:rsidRDefault="00C815DE" w:rsidP="00532AE9">
      <w:pPr>
        <w:spacing w:line="360" w:lineRule="auto"/>
      </w:pPr>
    </w:p>
    <w:p w14:paraId="48EC50CD" w14:textId="23F3F9D7" w:rsidR="00C84DE4" w:rsidRPr="00532AE9" w:rsidRDefault="00C84DE4" w:rsidP="00532AE9">
      <w:pPr>
        <w:spacing w:line="360" w:lineRule="auto"/>
      </w:pPr>
    </w:p>
    <w:p w14:paraId="61C46E84" w14:textId="47D0ADBF" w:rsidR="00C84DE4" w:rsidRPr="00532AE9" w:rsidRDefault="00C84DE4" w:rsidP="00532AE9">
      <w:pPr>
        <w:spacing w:line="360" w:lineRule="auto"/>
      </w:pPr>
    </w:p>
    <w:p w14:paraId="76D1D6DA" w14:textId="3D0CCC30" w:rsidR="00C84DE4" w:rsidRPr="00532AE9" w:rsidRDefault="00C84DE4" w:rsidP="00532AE9">
      <w:pPr>
        <w:tabs>
          <w:tab w:val="left" w:pos="3149"/>
        </w:tabs>
        <w:spacing w:line="360" w:lineRule="auto"/>
      </w:pPr>
    </w:p>
    <w:p w14:paraId="1CFEC6E8" w14:textId="77777777" w:rsidR="00C815DE" w:rsidRPr="00532AE9" w:rsidRDefault="00C815DE" w:rsidP="00532AE9">
      <w:pPr>
        <w:spacing w:line="360" w:lineRule="auto"/>
      </w:pPr>
    </w:p>
    <w:p w14:paraId="0B7269B9" w14:textId="77777777" w:rsidR="0072640B" w:rsidRDefault="0072640B" w:rsidP="00532AE9">
      <w:pPr>
        <w:pStyle w:val="Heading1"/>
      </w:pPr>
      <w:bookmarkStart w:id="10" w:name="_Toc103578030"/>
    </w:p>
    <w:p w14:paraId="24648EE6" w14:textId="6D91BFA7" w:rsidR="00775F18" w:rsidRPr="00532AE9" w:rsidRDefault="00A47214" w:rsidP="00532AE9">
      <w:pPr>
        <w:pStyle w:val="Heading1"/>
      </w:pPr>
      <w:r w:rsidRPr="00532AE9">
        <w:t>APPENDI</w:t>
      </w:r>
      <w:r w:rsidR="00C84DE4" w:rsidRPr="00532AE9">
        <w:t>CES</w:t>
      </w:r>
      <w:bookmarkEnd w:id="10"/>
    </w:p>
    <w:p w14:paraId="16C2742F" w14:textId="1A26C010" w:rsidR="00C84DE4" w:rsidRPr="00532AE9" w:rsidRDefault="00C84DE4" w:rsidP="00532AE9">
      <w:pPr>
        <w:spacing w:line="360" w:lineRule="auto"/>
      </w:pPr>
      <w:r w:rsidRPr="00532AE9">
        <w:t xml:space="preserve">All tables, figures, charts, graphs, </w:t>
      </w:r>
      <w:r w:rsidR="00EF7B2D" w:rsidRPr="00532AE9">
        <w:t>etc.</w:t>
      </w:r>
      <w:r w:rsidRPr="00532AE9">
        <w:t xml:space="preserve"> should be place here separately (</w:t>
      </w:r>
      <w:r w:rsidR="00EF7B2D" w:rsidRPr="00532AE9">
        <w:t>e.g.,</w:t>
      </w:r>
      <w:r w:rsidRPr="00532AE9">
        <w:t xml:space="preserve"> Appendix A, B </w:t>
      </w:r>
      <w:r w:rsidR="00EF7B2D" w:rsidRPr="00532AE9">
        <w:t>etc.</w:t>
      </w:r>
      <w:r w:rsidRPr="00532AE9">
        <w:t>)</w:t>
      </w:r>
    </w:p>
    <w:sectPr w:rsidR="00C84DE4" w:rsidRPr="00532AE9" w:rsidSect="00EF7B2D">
      <w:headerReference w:type="even" r:id="rId12"/>
      <w:headerReference w:type="default" r:id="rId13"/>
      <w:footerReference w:type="even" r:id="rId14"/>
      <w:footerReference w:type="default" r:id="rId15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08227" w14:textId="77777777" w:rsidR="00742080" w:rsidRDefault="00742080" w:rsidP="009B2968">
      <w:r>
        <w:separator/>
      </w:r>
    </w:p>
  </w:endnote>
  <w:endnote w:type="continuationSeparator" w:id="0">
    <w:p w14:paraId="3BF001C5" w14:textId="77777777" w:rsidR="00742080" w:rsidRDefault="00742080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777467" w14:textId="77777777"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B97E0A" w14:textId="77777777"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3120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6AE54" w14:textId="57A888AE" w:rsidR="00CE3505" w:rsidRDefault="00CE35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EFB734" w14:textId="3362182D" w:rsidR="009B2968" w:rsidRDefault="009B2968" w:rsidP="00E832AC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A6181" w14:textId="77777777" w:rsidR="00742080" w:rsidRDefault="00742080" w:rsidP="009B2968">
      <w:r>
        <w:separator/>
      </w:r>
    </w:p>
  </w:footnote>
  <w:footnote w:type="continuationSeparator" w:id="0">
    <w:p w14:paraId="492689D2" w14:textId="77777777" w:rsidR="00742080" w:rsidRDefault="00742080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4217" w14:textId="257366D6" w:rsidR="00CC4F80" w:rsidRDefault="00742080">
    <w:pPr>
      <w:pStyle w:val="Header"/>
    </w:pPr>
    <w:r>
      <w:rPr>
        <w:noProof/>
      </w:rPr>
      <w:pict w14:anchorId="573CD4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352907" o:spid="_x0000_s2050" type="#_x0000_t75" style="position:absolute;left:0;text-align:left;margin-left:0;margin-top:0;width:494.7pt;height:647.2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50DB" w14:textId="018F15F3" w:rsidR="009B2968" w:rsidRPr="00C84DE4" w:rsidRDefault="00742080" w:rsidP="00280A35">
    <w:pPr>
      <w:pStyle w:val="Head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noProof/>
        <w:sz w:val="22"/>
        <w:szCs w:val="22"/>
        <w:lang w:eastAsia="en-AU"/>
      </w:rPr>
      <w:pict w14:anchorId="75086C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62908" o:spid="_x0000_s2049" type="#_x0000_t75" style="position:absolute;left:0;text-align:left;margin-left:74.15pt;margin-top:54.05pt;width:324.25pt;height:536.15pt;z-index:-251656192;mso-position-horizontal-relative:margin;mso-position-vertical-relative:margin" o:allowincell="f">
          <v:imagedata r:id="rId1" o:title="logo" gain="19661f" blacklevel="26214f"/>
          <w10:wrap anchorx="margin" anchory="margin"/>
        </v:shape>
      </w:pict>
    </w:r>
    <w:r w:rsidR="00C84DE4" w:rsidRPr="00532AE9">
      <w:rPr>
        <w:rFonts w:ascii="Times New Roman" w:hAnsi="Times New Roman"/>
        <w:noProof/>
        <w:sz w:val="22"/>
        <w:szCs w:val="22"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991E3A" wp14:editId="78C85489">
              <wp:simplePos x="0" y="0"/>
              <wp:positionH relativeFrom="column">
                <wp:posOffset>0</wp:posOffset>
              </wp:positionH>
              <wp:positionV relativeFrom="margin">
                <wp:posOffset>-397510</wp:posOffset>
              </wp:positionV>
              <wp:extent cx="3438525" cy="45085"/>
              <wp:effectExtent l="0" t="0" r="9525" b="0"/>
              <wp:wrapSquare wrapText="bothSides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8525" cy="450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C5A471C" id="Rectangle 5" o:spid="_x0000_s1026" alt="&quot;&quot;" style="position:absolute;margin-left:0;margin-top:-31.3pt;width:270.75pt;height: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" fillcolor="#00374d [2408]" stroked="f" strokeweight="2pt">
              <v:stroke miterlimit="4"/>
              <v:textbox inset="3pt,3pt,3pt,3pt"/>
              <w10:wrap type="square" anchory="margin"/>
            </v:rect>
          </w:pict>
        </mc:Fallback>
      </mc:AlternateContent>
    </w:r>
    <w:r w:rsidR="00C84DE4" w:rsidRPr="00532AE9">
      <w:rPr>
        <w:rFonts w:ascii="Times New Roman" w:hAnsi="Times New Roman"/>
        <w:sz w:val="22"/>
        <w:szCs w:val="22"/>
      </w:rPr>
      <w:t>NAME OF DEPARTMENT</w:t>
    </w:r>
    <w:r w:rsidR="009F41F2" w:rsidRPr="00532AE9">
      <w:rPr>
        <w:rFonts w:ascii="Times New Roman" w:hAnsi="Times New Roman"/>
        <w:sz w:val="22"/>
        <w:szCs w:val="22"/>
      </w:rPr>
      <w:t xml:space="preserve"> REPORT</w:t>
    </w:r>
    <w:r w:rsidR="00280A35" w:rsidRPr="00532AE9">
      <w:rPr>
        <w:rFonts w:ascii="Times New Roman" w:hAnsi="Times New Roman"/>
        <w:sz w:val="22"/>
        <w:szCs w:val="22"/>
      </w:rPr>
      <w:t xml:space="preserve"> </w:t>
    </w:r>
    <w:r w:rsidR="00280A35" w:rsidRPr="00C84DE4">
      <w:rPr>
        <w:rFonts w:ascii="Times New Roman" w:hAnsi="Times New Roman"/>
        <w:sz w:val="22"/>
        <w:szCs w:val="22"/>
      </w:rPr>
      <w:t>(</w:t>
    </w:r>
    <w:r w:rsidR="00E7351D">
      <w:rPr>
        <w:rFonts w:ascii="Times New Roman" w:hAnsi="Times New Roman"/>
        <w:sz w:val="22"/>
        <w:szCs w:val="22"/>
      </w:rPr>
      <w:t>JUNE</w:t>
    </w:r>
    <w:r w:rsidR="00280A35" w:rsidRPr="00C84DE4">
      <w:rPr>
        <w:rFonts w:ascii="Times New Roman" w:hAnsi="Times New Roman"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822E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56C1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5AF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C6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E0E0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4A6F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5CA2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B0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C6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9E8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A2383"/>
    <w:multiLevelType w:val="hybridMultilevel"/>
    <w:tmpl w:val="AC501A5C"/>
    <w:lvl w:ilvl="0" w:tplc="6D56F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B75BC"/>
    <w:multiLevelType w:val="hybridMultilevel"/>
    <w:tmpl w:val="AE5A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39F"/>
    <w:multiLevelType w:val="hybridMultilevel"/>
    <w:tmpl w:val="82162470"/>
    <w:lvl w:ilvl="0" w:tplc="60726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90D"/>
    <w:rsid w:val="000114EB"/>
    <w:rsid w:val="000359D1"/>
    <w:rsid w:val="00075273"/>
    <w:rsid w:val="00086AFE"/>
    <w:rsid w:val="000931CA"/>
    <w:rsid w:val="00114DA9"/>
    <w:rsid w:val="0017290D"/>
    <w:rsid w:val="0017608F"/>
    <w:rsid w:val="00187632"/>
    <w:rsid w:val="001D390E"/>
    <w:rsid w:val="001F10CD"/>
    <w:rsid w:val="00211CE6"/>
    <w:rsid w:val="00211FD0"/>
    <w:rsid w:val="002366C9"/>
    <w:rsid w:val="00280A35"/>
    <w:rsid w:val="002B520A"/>
    <w:rsid w:val="002E338F"/>
    <w:rsid w:val="00337727"/>
    <w:rsid w:val="003A20EF"/>
    <w:rsid w:val="003A7DA5"/>
    <w:rsid w:val="003E44AB"/>
    <w:rsid w:val="003E6AB7"/>
    <w:rsid w:val="00484D86"/>
    <w:rsid w:val="00496BF6"/>
    <w:rsid w:val="00532AE9"/>
    <w:rsid w:val="00537895"/>
    <w:rsid w:val="005526B1"/>
    <w:rsid w:val="005E0F17"/>
    <w:rsid w:val="005E2D88"/>
    <w:rsid w:val="00607425"/>
    <w:rsid w:val="00624E10"/>
    <w:rsid w:val="006615D4"/>
    <w:rsid w:val="006B482F"/>
    <w:rsid w:val="006C60E6"/>
    <w:rsid w:val="006D4550"/>
    <w:rsid w:val="0072640B"/>
    <w:rsid w:val="00742080"/>
    <w:rsid w:val="00775F18"/>
    <w:rsid w:val="007D1389"/>
    <w:rsid w:val="00842926"/>
    <w:rsid w:val="00892E4A"/>
    <w:rsid w:val="008D4FD7"/>
    <w:rsid w:val="00952F7D"/>
    <w:rsid w:val="00955D1D"/>
    <w:rsid w:val="00961CAC"/>
    <w:rsid w:val="009A380C"/>
    <w:rsid w:val="009B2968"/>
    <w:rsid w:val="009B72D4"/>
    <w:rsid w:val="009D4923"/>
    <w:rsid w:val="009E47D5"/>
    <w:rsid w:val="009F41F2"/>
    <w:rsid w:val="00A07DCE"/>
    <w:rsid w:val="00A123DD"/>
    <w:rsid w:val="00A20699"/>
    <w:rsid w:val="00A47214"/>
    <w:rsid w:val="00A602AF"/>
    <w:rsid w:val="00A64F96"/>
    <w:rsid w:val="00A94D2D"/>
    <w:rsid w:val="00AB50A6"/>
    <w:rsid w:val="00AE1434"/>
    <w:rsid w:val="00AE2317"/>
    <w:rsid w:val="00AF6FC4"/>
    <w:rsid w:val="00B56E11"/>
    <w:rsid w:val="00BC1596"/>
    <w:rsid w:val="00C0024E"/>
    <w:rsid w:val="00C3007A"/>
    <w:rsid w:val="00C363AF"/>
    <w:rsid w:val="00C815DE"/>
    <w:rsid w:val="00C84DE4"/>
    <w:rsid w:val="00C92908"/>
    <w:rsid w:val="00C95220"/>
    <w:rsid w:val="00C95E87"/>
    <w:rsid w:val="00CC4F80"/>
    <w:rsid w:val="00CE3505"/>
    <w:rsid w:val="00D5782B"/>
    <w:rsid w:val="00E272BD"/>
    <w:rsid w:val="00E44B70"/>
    <w:rsid w:val="00E7351D"/>
    <w:rsid w:val="00E832AC"/>
    <w:rsid w:val="00EA4A50"/>
    <w:rsid w:val="00EF7B2D"/>
    <w:rsid w:val="00F427D8"/>
    <w:rsid w:val="00F4393B"/>
    <w:rsid w:val="00FA620A"/>
    <w:rsid w:val="00FF0D3A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A5F7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D8"/>
  </w:style>
  <w:style w:type="paragraph" w:styleId="Heading1">
    <w:name w:val="heading 1"/>
    <w:basedOn w:val="Normal"/>
    <w:next w:val="Normal"/>
    <w:link w:val="Heading1Char"/>
    <w:autoRedefine/>
    <w:qFormat/>
    <w:rsid w:val="00EF7B2D"/>
    <w:pPr>
      <w:spacing w:before="240" w:line="360" w:lineRule="auto"/>
      <w:outlineLvl w:val="0"/>
    </w:pPr>
    <w:rPr>
      <w:b/>
      <w:sz w:val="32"/>
      <w:szCs w:val="26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F7B2D"/>
    <w:rPr>
      <w:b/>
      <w:sz w:val="32"/>
      <w:szCs w:val="26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styleId="NoSpacing">
    <w:name w:val="No Spacing"/>
    <w:link w:val="NoSpacingChar"/>
    <w:uiPriority w:val="1"/>
    <w:qFormat/>
    <w:rsid w:val="00CC4F80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4F80"/>
    <w:rPr>
      <w:rFonts w:eastAsiaTheme="minorEastAsia"/>
      <w:sz w:val="22"/>
      <w:szCs w:val="22"/>
    </w:rPr>
  </w:style>
  <w:style w:type="paragraph" w:styleId="ListParagraph">
    <w:name w:val="List Paragraph"/>
    <w:basedOn w:val="Normal"/>
    <w:uiPriority w:val="34"/>
    <w:qFormat/>
    <w:rsid w:val="00C929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15DE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color w:val="A9890B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rsid w:val="00C815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1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4EEF748-28BC-4AC6-852A-F36B080424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</Template>
  <TotalTime>0</TotalTime>
  <Pages>11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2022-07-04T02:55:00Z</dcterms:created>
  <dcterms:modified xsi:type="dcterms:W3CDTF">2022-07-06T19:02:00Z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